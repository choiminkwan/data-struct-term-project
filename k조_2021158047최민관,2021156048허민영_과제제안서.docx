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D08B" w14:textId="1ACD74D8" w:rsidR="008B5C05" w:rsidRPr="00147035" w:rsidRDefault="00000000" w:rsidP="0016700C">
      <w:pPr>
        <w:pStyle w:val="a4"/>
        <w:rPr>
          <w:rFonts w:ascii="에스코어 드림 4 Regular" w:eastAsia="에스코어 드림 4 Regular" w:hAnsi="에스코어 드림 4 Regular"/>
          <w:b/>
          <w:bCs/>
          <w:lang w:val="ko-KR"/>
        </w:rPr>
      </w:pPr>
      <w:sdt>
        <w:sdtPr>
          <w:rPr>
            <w:rFonts w:ascii="에스코어 드림 4 Regular" w:eastAsia="에스코어 드림 4 Regular" w:hAnsi="에스코어 드림 4 Regular" w:hint="eastAsia"/>
            <w:b/>
            <w:bCs/>
          </w:rPr>
          <w:alias w:val="회사 이름"/>
          <w:tag w:val=""/>
          <w:id w:val="1501239775"/>
          <w:placeholder>
            <w:docPart w:val="C4D3BBF9964E4C2B914CD232F4C0366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665A7D" w:rsidRPr="00147035">
            <w:rPr>
              <w:rFonts w:ascii="에스코어 드림 4 Regular" w:eastAsia="에스코어 드림 4 Regular" w:hAnsi="에스코어 드림 4 Regular" w:hint="eastAsia"/>
              <w:b/>
              <w:bCs/>
            </w:rPr>
            <w:t>2023년2학기 자료구조</w:t>
          </w:r>
        </w:sdtContent>
      </w:sdt>
      <w:r w:rsidR="00B400CE" w:rsidRPr="00147035">
        <w:rPr>
          <w:rFonts w:ascii="에스코어 드림 4 Regular" w:eastAsia="에스코어 드림 4 Regular" w:hAnsi="에스코어 드림 4 Regular"/>
          <w:b/>
          <w:bCs/>
        </w:rPr>
        <w:br/>
      </w:r>
      <w:r w:rsidR="00B400CE" w:rsidRPr="00147035">
        <w:rPr>
          <w:rFonts w:ascii="에스코어 드림 4 Regular" w:eastAsia="에스코어 드림 4 Regular" w:hAnsi="에스코어 드림 4 Regular"/>
          <w:b/>
          <w:bCs/>
          <w:lang w:val="ko-KR"/>
        </w:rPr>
        <w:t>제안서</w:t>
      </w:r>
    </w:p>
    <w:p w14:paraId="57ABF1EB" w14:textId="77777777" w:rsidR="00F04E96" w:rsidRPr="00147035" w:rsidRDefault="00F04E96" w:rsidP="00F04E96">
      <w:pPr>
        <w:rPr>
          <w:rFonts w:ascii="에스코어 드림 4 Regular" w:eastAsia="에스코어 드림 4 Regular" w:hAnsi="에스코어 드림 4 Regular"/>
          <w:lang w:val="ko-KR"/>
        </w:rPr>
      </w:pPr>
    </w:p>
    <w:p w14:paraId="798808BE" w14:textId="39FB7C73" w:rsidR="008B5C05" w:rsidRPr="00147035" w:rsidRDefault="0016700C" w:rsidP="00F04E96">
      <w:pPr>
        <w:pStyle w:val="2"/>
        <w:rPr>
          <w:rFonts w:ascii="에스코어 드림 4 Regular" w:eastAsia="에스코어 드림 4 Regular" w:hAnsi="에스코어 드림 4 Regular"/>
        </w:rPr>
      </w:pPr>
      <w:r w:rsidRPr="00147035">
        <w:rPr>
          <w:rFonts w:ascii="에스코어 드림 4 Regular" w:eastAsia="에스코어 드림 4 Regular" w:hAnsi="에스코어 드림 4 Regular" w:hint="eastAsia"/>
          <w:lang w:val="ko-KR"/>
        </w:rPr>
        <w:t xml:space="preserve">주제 </w:t>
      </w:r>
      <w:r w:rsidR="00B400CE" w:rsidRPr="00147035">
        <w:rPr>
          <w:rFonts w:ascii="에스코어 드림 4 Regular" w:eastAsia="에스코어 드림 4 Regular" w:hAnsi="에스코어 드림 4 Regular"/>
          <w:lang w:val="ko-KR"/>
        </w:rPr>
        <w:t>개요</w:t>
      </w:r>
    </w:p>
    <w:p w14:paraId="72C45649" w14:textId="594FFC1F" w:rsidR="008B5C05" w:rsidRPr="00147035" w:rsidRDefault="0016700C" w:rsidP="00F04E96">
      <w:pPr>
        <w:pStyle w:val="a"/>
        <w:rPr>
          <w:rFonts w:ascii="에스코어 드림 4 Regular" w:eastAsia="에스코어 드림 4 Regular" w:hAnsi="에스코어 드림 4 Regular"/>
          <w:szCs w:val="18"/>
        </w:rPr>
      </w:pPr>
      <w:proofErr w:type="gramStart"/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주제 </w:t>
      </w:r>
      <w:r w:rsidRPr="00147035">
        <w:rPr>
          <w:rFonts w:ascii="에스코어 드림 4 Regular" w:eastAsia="에스코어 드림 4 Regular" w:hAnsi="에스코어 드림 4 Regular"/>
          <w:szCs w:val="18"/>
        </w:rPr>
        <w:t>:</w:t>
      </w:r>
      <w:proofErr w:type="gramEnd"/>
      <w:r w:rsidRPr="00147035">
        <w:rPr>
          <w:rFonts w:ascii="에스코어 드림 4 Regular" w:eastAsia="에스코어 드림 4 Regular" w:hAnsi="에스코어 드림 4 Regular"/>
          <w:szCs w:val="18"/>
        </w:rPr>
        <w:t xml:space="preserve"> </w:t>
      </w:r>
      <w:proofErr w:type="spellStart"/>
      <w:r w:rsidRPr="00147035">
        <w:rPr>
          <w:rFonts w:ascii="에스코어 드림 4 Regular" w:eastAsia="에스코어 드림 4 Regular" w:hAnsi="에스코어 드림 4 Regular" w:hint="eastAsia"/>
          <w:szCs w:val="18"/>
        </w:rPr>
        <w:t>원카드</w:t>
      </w:r>
      <w:proofErr w:type="spellEnd"/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 게임 구현</w:t>
      </w:r>
    </w:p>
    <w:p w14:paraId="3B1BAABD" w14:textId="74063124" w:rsidR="0016700C" w:rsidRPr="00147035" w:rsidRDefault="0016700C" w:rsidP="00F04E96">
      <w:pPr>
        <w:pStyle w:val="a"/>
        <w:rPr>
          <w:rFonts w:ascii="에스코어 드림 4 Regular" w:eastAsia="에스코어 드림 4 Regular" w:hAnsi="에스코어 드림 4 Regular"/>
          <w:szCs w:val="18"/>
        </w:rPr>
      </w:pPr>
      <w:proofErr w:type="gramStart"/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목적 </w:t>
      </w:r>
      <w:r w:rsidRPr="00147035">
        <w:rPr>
          <w:rFonts w:ascii="에스코어 드림 4 Regular" w:eastAsia="에스코어 드림 4 Regular" w:hAnsi="에스코어 드림 4 Regular"/>
          <w:szCs w:val="18"/>
        </w:rPr>
        <w:t>:</w:t>
      </w:r>
      <w:proofErr w:type="gramEnd"/>
      <w:r w:rsidRPr="00147035">
        <w:rPr>
          <w:rFonts w:ascii="에스코어 드림 4 Regular" w:eastAsia="에스코어 드림 4 Regular" w:hAnsi="에스코어 드림 4 Regular"/>
          <w:szCs w:val="18"/>
        </w:rPr>
        <w:t xml:space="preserve"> </w:t>
      </w:r>
      <w:r w:rsidR="00F04E96" w:rsidRPr="00147035">
        <w:rPr>
          <w:rFonts w:ascii="에스코어 드림 4 Regular" w:eastAsia="에스코어 드림 4 Regular" w:hAnsi="에스코어 드림 4 Regular"/>
          <w:szCs w:val="18"/>
        </w:rPr>
        <w:t xml:space="preserve">강의를 통해 습득한 배열, 리스트, 스택 등의 자료구조 기본 개념을 활용하여 C 언어를 이용한 </w:t>
      </w:r>
      <w:proofErr w:type="spellStart"/>
      <w:r w:rsidR="00F04E96" w:rsidRPr="00147035">
        <w:rPr>
          <w:rFonts w:ascii="에스코어 드림 4 Regular" w:eastAsia="에스코어 드림 4 Regular" w:hAnsi="에스코어 드림 4 Regular"/>
          <w:szCs w:val="18"/>
        </w:rPr>
        <w:t>원카드</w:t>
      </w:r>
      <w:proofErr w:type="spellEnd"/>
      <w:r w:rsidR="00F04E96" w:rsidRPr="00147035">
        <w:rPr>
          <w:rFonts w:ascii="에스코어 드림 4 Regular" w:eastAsia="에스코어 드림 4 Regular" w:hAnsi="에스코어 드림 4 Regular"/>
          <w:szCs w:val="18"/>
        </w:rPr>
        <w:t xml:space="preserve"> 게임을 구현함으로써, 자료구조의 이해를 높이고 실전적인 프로그래밍 능력을 강화하는 것이 목표입니다. 이 프로젝트를 통해 학습한 내용을 즉시 실제 상황에 적용함으로써, 자료구조와 프로그래밍 언어의 상호작용을 체득하고, 보다 효과적으로 이해력을 향상시킬 것입니다.</w:t>
      </w:r>
    </w:p>
    <w:p w14:paraId="2370E4D9" w14:textId="77777777" w:rsidR="00F04E96" w:rsidRPr="00147035" w:rsidRDefault="00F04E96" w:rsidP="00F04E96">
      <w:pPr>
        <w:pStyle w:val="a"/>
        <w:numPr>
          <w:ilvl w:val="0"/>
          <w:numId w:val="0"/>
        </w:numPr>
        <w:ind w:left="431"/>
        <w:rPr>
          <w:rFonts w:ascii="에스코어 드림 4 Regular" w:eastAsia="에스코어 드림 4 Regular" w:hAnsi="에스코어 드림 4 Regular"/>
          <w:szCs w:val="18"/>
        </w:rPr>
      </w:pPr>
    </w:p>
    <w:p w14:paraId="51DDF8D2" w14:textId="31B4F137" w:rsidR="008B5C05" w:rsidRPr="00147035" w:rsidRDefault="00665A7D" w:rsidP="00F04E96">
      <w:pPr>
        <w:pStyle w:val="2"/>
        <w:spacing w:before="0" w:after="0"/>
        <w:rPr>
          <w:rFonts w:ascii="에스코어 드림 4 Regular" w:eastAsia="에스코어 드림 4 Regular" w:hAnsi="에스코어 드림 4 Regular"/>
        </w:rPr>
      </w:pPr>
      <w:r w:rsidRPr="00147035">
        <w:rPr>
          <w:rFonts w:ascii="에스코어 드림 4 Regular" w:eastAsia="에스코어 드림 4 Regular" w:hAnsi="에스코어 드림 4 Regular" w:hint="eastAsia"/>
          <w:lang w:val="ko-KR"/>
        </w:rPr>
        <w:t>구현 내용 및 방법</w:t>
      </w:r>
    </w:p>
    <w:p w14:paraId="450D7A31" w14:textId="5B00E3B2" w:rsidR="00035B4D" w:rsidRPr="006E0898" w:rsidRDefault="00F04E96" w:rsidP="00F04E96">
      <w:pPr>
        <w:pStyle w:val="a"/>
        <w:spacing w:after="0"/>
        <w:rPr>
          <w:rFonts w:ascii="에스코어 드림 4 Regular" w:eastAsia="에스코어 드림 4 Regular" w:hAnsi="에스코어 드림 4 Regular"/>
          <w:szCs w:val="18"/>
        </w:rPr>
      </w:pPr>
      <w:r w:rsidRPr="00147035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 </w:t>
      </w:r>
      <w:proofErr w:type="gramStart"/>
      <w:r w:rsidR="00035B4D" w:rsidRPr="00147035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&lt; </w:t>
      </w:r>
      <w:r w:rsidR="00035B4D"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>시작</w:t>
      </w:r>
      <w:proofErr w:type="gramEnd"/>
      <w:r w:rsidR="00035B4D" w:rsidRPr="00147035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 </w:t>
      </w:r>
      <w:r w:rsidR="00035B4D"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 xml:space="preserve">화면 </w:t>
      </w:r>
      <w:r w:rsidR="00035B4D" w:rsidRPr="00147035">
        <w:rPr>
          <w:rFonts w:hint="eastAsia"/>
          <w:szCs w:val="18"/>
          <w:lang w:val="ko-KR"/>
        </w:rPr>
        <w:t>–</w:t>
      </w:r>
      <w:r w:rsidR="00035B4D" w:rsidRPr="00147035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 </w:t>
      </w:r>
      <w:r w:rsidR="00035B4D"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 xml:space="preserve">메뉴 </w:t>
      </w:r>
      <w:r w:rsidR="00035B4D" w:rsidRPr="00147035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: </w:t>
      </w:r>
      <w:r w:rsidR="00035B4D"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 xml:space="preserve">게임 시작 </w:t>
      </w:r>
      <w:r w:rsidR="00035B4D" w:rsidRPr="00147035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/ </w:t>
      </w:r>
      <w:r w:rsidR="00035B4D"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>게임 설명</w:t>
      </w:r>
      <w:r w:rsidR="00035B4D" w:rsidRPr="00147035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 / </w:t>
      </w:r>
      <w:r w:rsidR="00035B4D"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 xml:space="preserve">프로그램 종료 </w:t>
      </w:r>
      <w:r w:rsidR="00035B4D" w:rsidRPr="00147035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 &gt;</w:t>
      </w:r>
    </w:p>
    <w:p w14:paraId="69612E27" w14:textId="77777777" w:rsidR="006E0898" w:rsidRPr="00147035" w:rsidRDefault="006E0898" w:rsidP="006E0898">
      <w:pPr>
        <w:pStyle w:val="a"/>
        <w:numPr>
          <w:ilvl w:val="0"/>
          <w:numId w:val="0"/>
        </w:numPr>
        <w:spacing w:after="0"/>
        <w:ind w:left="288"/>
        <w:rPr>
          <w:rFonts w:ascii="에스코어 드림 4 Regular" w:eastAsia="에스코어 드림 4 Regular" w:hAnsi="에스코어 드림 4 Regular" w:hint="eastAsia"/>
          <w:szCs w:val="18"/>
        </w:rPr>
      </w:pPr>
    </w:p>
    <w:p w14:paraId="0A3E3601" w14:textId="0B9DCF01" w:rsidR="00BA3594" w:rsidRPr="00147035" w:rsidRDefault="00035B4D" w:rsidP="00BA3594">
      <w:pPr>
        <w:pStyle w:val="a"/>
        <w:rPr>
          <w:rFonts w:ascii="에스코어 드림 4 Regular" w:eastAsia="에스코어 드림 4 Regular" w:hAnsi="에스코어 드림 4 Regular"/>
          <w:szCs w:val="18"/>
        </w:rPr>
      </w:pPr>
      <w:proofErr w:type="gramStart"/>
      <w:r w:rsidRPr="00147035">
        <w:rPr>
          <w:rFonts w:ascii="에스코어 드림 4 Regular" w:eastAsia="에스코어 드림 4 Regular" w:hAnsi="에스코어 드림 4 Regular"/>
          <w:szCs w:val="18"/>
        </w:rPr>
        <w:t xml:space="preserve">&lt; </w:t>
      </w:r>
      <w:r w:rsidR="007130F4">
        <w:rPr>
          <w:rFonts w:ascii="에스코어 드림 4 Regular" w:eastAsia="에스코어 드림 4 Regular" w:hAnsi="에스코어 드림 4 Regular" w:hint="eastAsia"/>
          <w:szCs w:val="18"/>
        </w:rPr>
        <w:t>게임</w:t>
      </w:r>
      <w:proofErr w:type="gramEnd"/>
      <w:r w:rsidR="007130F4">
        <w:rPr>
          <w:rFonts w:ascii="에스코어 드림 4 Regular" w:eastAsia="에스코어 드림 4 Regular" w:hAnsi="에스코어 드림 4 Regular" w:hint="eastAsia"/>
          <w:szCs w:val="18"/>
        </w:rPr>
        <w:t xml:space="preserve"> 시작 </w:t>
      </w:r>
      <w:r w:rsidR="007130F4">
        <w:rPr>
          <w:rFonts w:ascii="에스코어 드림 4 Regular" w:eastAsia="에스코어 드림 4 Regular" w:hAnsi="에스코어 드림 4 Regular"/>
          <w:szCs w:val="18"/>
        </w:rPr>
        <w:t xml:space="preserve">- 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컴퓨터와 사용자의 </w:t>
      </w:r>
      <w:r w:rsidRPr="00147035">
        <w:rPr>
          <w:rFonts w:ascii="에스코어 드림 4 Regular" w:eastAsia="에스코어 드림 4 Regular" w:hAnsi="에스코어 드림 4 Regular"/>
          <w:szCs w:val="18"/>
        </w:rPr>
        <w:t xml:space="preserve">1:1 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대결 </w:t>
      </w:r>
      <w:r w:rsidRPr="00147035">
        <w:rPr>
          <w:rFonts w:ascii="에스코어 드림 4 Regular" w:eastAsia="에스코어 드림 4 Regular" w:hAnsi="에스코어 드림 4 Regular"/>
          <w:szCs w:val="18"/>
        </w:rPr>
        <w:t>&gt;</w:t>
      </w:r>
    </w:p>
    <w:p w14:paraId="0B1E0FF9" w14:textId="5698AB24" w:rsidR="00BA3594" w:rsidRPr="00147035" w:rsidRDefault="00BA3594" w:rsidP="00BA3594">
      <w:pPr>
        <w:pStyle w:val="a"/>
        <w:numPr>
          <w:ilvl w:val="0"/>
          <w:numId w:val="8"/>
        </w:numPr>
        <w:rPr>
          <w:rFonts w:ascii="에스코어 드림 4 Regular" w:eastAsia="에스코어 드림 4 Regular" w:hAnsi="에스코어 드림 4 Regular"/>
          <w:szCs w:val="18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카드 </w:t>
      </w:r>
      <w:proofErr w:type="spellStart"/>
      <w:r w:rsidRPr="00147035">
        <w:rPr>
          <w:rFonts w:ascii="에스코어 드림 4 Regular" w:eastAsia="에스코어 드림 4 Regular" w:hAnsi="에스코어 드림 4 Regular" w:hint="eastAsia"/>
          <w:szCs w:val="18"/>
        </w:rPr>
        <w:t>덱</w:t>
      </w:r>
      <w:proofErr w:type="spellEnd"/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 초기화 및 섞기 함수</w:t>
      </w:r>
    </w:p>
    <w:p w14:paraId="77B9A776" w14:textId="659EDB0E" w:rsidR="00BA3594" w:rsidRPr="00147035" w:rsidRDefault="00BA3594" w:rsidP="00BA3594">
      <w:pPr>
        <w:pStyle w:val="a"/>
        <w:numPr>
          <w:ilvl w:val="0"/>
          <w:numId w:val="9"/>
        </w:numPr>
        <w:rPr>
          <w:rFonts w:ascii="에스코어 드림 4 Regular" w:eastAsia="에스코어 드림 4 Regular" w:hAnsi="에스코어 드림 4 Regular"/>
          <w:szCs w:val="18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플레이어와 컴퓨터에게 </w:t>
      </w:r>
      <w:r w:rsidR="00862AB4"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총 </w:t>
      </w:r>
      <w:r w:rsidR="00862AB4" w:rsidRPr="00147035">
        <w:rPr>
          <w:rFonts w:ascii="에스코어 드림 4 Regular" w:eastAsia="에스코어 드림 4 Regular" w:hAnsi="에스코어 드림 4 Regular"/>
          <w:szCs w:val="18"/>
        </w:rPr>
        <w:t>15</w:t>
      </w:r>
      <w:r w:rsidR="00862AB4"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장의 카드 패 중 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카드 </w:t>
      </w:r>
      <w:r w:rsidR="00862AB4" w:rsidRPr="00147035">
        <w:rPr>
          <w:rFonts w:ascii="에스코어 드림 4 Regular" w:eastAsia="에스코어 드림 4 Regular" w:hAnsi="에스코어 드림 4 Regular"/>
          <w:szCs w:val="18"/>
        </w:rPr>
        <w:t>5</w:t>
      </w:r>
      <w:r w:rsidR="00862AB4"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장씩 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>배분해주고 중앙에 카드 한 장 놓는다.</w:t>
      </w:r>
    </w:p>
    <w:p w14:paraId="68D136DE" w14:textId="5A43F6AB" w:rsidR="00BA3594" w:rsidRDefault="00BA3594" w:rsidP="00BA3594">
      <w:pPr>
        <w:pStyle w:val="a"/>
        <w:numPr>
          <w:ilvl w:val="0"/>
          <w:numId w:val="9"/>
        </w:numPr>
        <w:rPr>
          <w:rFonts w:ascii="에스코어 드림 4 Regular" w:eastAsia="에스코어 드림 4 Regular" w:hAnsi="에스코어 드림 4 Regular"/>
          <w:szCs w:val="18"/>
        </w:rPr>
      </w:pPr>
      <w:r w:rsidRPr="00147035">
        <w:rPr>
          <w:rFonts w:ascii="에스코어 드림 4 Regular" w:eastAsia="에스코어 드림 4 Regular" w:hAnsi="에스코어 드림 4 Regular"/>
          <w:szCs w:val="18"/>
        </w:rPr>
        <w:t>‘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>스택</w:t>
      </w:r>
      <w:r w:rsidRPr="00147035">
        <w:rPr>
          <w:rFonts w:ascii="에스코어 드림 4 Regular" w:eastAsia="에스코어 드림 4 Regular" w:hAnsi="에스코어 드림 4 Regular"/>
          <w:szCs w:val="18"/>
        </w:rPr>
        <w:t xml:space="preserve">’ 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>사용하여 카드를 섞는다.</w:t>
      </w:r>
    </w:p>
    <w:p w14:paraId="6B934B28" w14:textId="77777777" w:rsidR="006E0898" w:rsidRPr="00147035" w:rsidRDefault="006E0898" w:rsidP="006E0898">
      <w:pPr>
        <w:pStyle w:val="a"/>
        <w:numPr>
          <w:ilvl w:val="0"/>
          <w:numId w:val="0"/>
        </w:numPr>
        <w:ind w:left="785"/>
        <w:rPr>
          <w:rFonts w:ascii="에스코어 드림 4 Regular" w:eastAsia="에스코어 드림 4 Regular" w:hAnsi="에스코어 드림 4 Regular" w:hint="eastAsia"/>
          <w:szCs w:val="18"/>
        </w:rPr>
      </w:pPr>
    </w:p>
    <w:p w14:paraId="44382DC1" w14:textId="7072AB9A" w:rsidR="00EF2BD3" w:rsidRPr="00147035" w:rsidRDefault="00BA3594" w:rsidP="00BA3594">
      <w:pPr>
        <w:pStyle w:val="a"/>
        <w:numPr>
          <w:ilvl w:val="0"/>
          <w:numId w:val="8"/>
        </w:numPr>
        <w:rPr>
          <w:rFonts w:ascii="에스코어 드림 4 Regular" w:eastAsia="에스코어 드림 4 Regular" w:hAnsi="에스코어 드림 4 Regular"/>
          <w:szCs w:val="18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</w:rPr>
        <w:t>게임 루프 함수</w:t>
      </w:r>
    </w:p>
    <w:p w14:paraId="37E867F8" w14:textId="61A97271" w:rsidR="00BA3594" w:rsidRPr="00147035" w:rsidRDefault="00BA3594" w:rsidP="00BA3594">
      <w:pPr>
        <w:pStyle w:val="a"/>
        <w:numPr>
          <w:ilvl w:val="0"/>
          <w:numId w:val="5"/>
        </w:numPr>
        <w:rPr>
          <w:rFonts w:ascii="에스코어 드림 4 Regular" w:eastAsia="에스코어 드림 4 Regular" w:hAnsi="에스코어 드림 4 Regular"/>
          <w:szCs w:val="18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</w:rPr>
        <w:t>플레이어와 컴퓨터이 턴을 번갈아 가며 진행한다.</w:t>
      </w:r>
      <w:r w:rsidRPr="00147035">
        <w:rPr>
          <w:rFonts w:ascii="에스코어 드림 4 Regular" w:eastAsia="에스코어 드림 4 Regular" w:hAnsi="에스코어 드림 4 Regular"/>
          <w:szCs w:val="18"/>
        </w:rPr>
        <w:t xml:space="preserve"> </w:t>
      </w:r>
    </w:p>
    <w:p w14:paraId="03719207" w14:textId="77777777" w:rsidR="00862AB4" w:rsidRPr="00147035" w:rsidRDefault="00BA3594" w:rsidP="00BA3594">
      <w:pPr>
        <w:pStyle w:val="a"/>
        <w:numPr>
          <w:ilvl w:val="0"/>
          <w:numId w:val="5"/>
        </w:numPr>
        <w:rPr>
          <w:rFonts w:ascii="에스코어 드림 4 Regular" w:eastAsia="에스코어 드림 4 Regular" w:hAnsi="에스코어 드림 4 Regular"/>
          <w:szCs w:val="18"/>
        </w:rPr>
      </w:pPr>
      <w:proofErr w:type="gramStart"/>
      <w:r w:rsidRPr="00147035">
        <w:rPr>
          <w:rFonts w:ascii="에스코어 드림 4 Regular" w:eastAsia="에스코어 드림 4 Regular" w:hAnsi="에스코어 드림 4 Regular" w:hint="eastAsia"/>
          <w:szCs w:val="18"/>
        </w:rPr>
        <w:t>플레이어 :</w:t>
      </w:r>
      <w:proofErr w:type="gramEnd"/>
      <w:r w:rsidRPr="00147035">
        <w:rPr>
          <w:rFonts w:ascii="에스코어 드림 4 Regular" w:eastAsia="에스코어 드림 4 Regular" w:hAnsi="에스코어 드림 4 Regular"/>
          <w:szCs w:val="18"/>
        </w:rPr>
        <w:t xml:space="preserve"> 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>키보드 입</w:t>
      </w:r>
      <w:r w:rsidR="00862AB4" w:rsidRPr="00147035">
        <w:rPr>
          <w:rFonts w:ascii="에스코어 드림 4 Regular" w:eastAsia="에스코어 드림 4 Regular" w:hAnsi="에스코어 드림 4 Regular" w:hint="eastAsia"/>
          <w:szCs w:val="18"/>
        </w:rPr>
        <w:t>력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>으로 카드</w:t>
      </w:r>
      <w:r w:rsidR="00862AB4" w:rsidRPr="00147035">
        <w:rPr>
          <w:rFonts w:ascii="에스코어 드림 4 Regular" w:eastAsia="에스코어 드림 4 Regular" w:hAnsi="에스코어 드림 4 Regular" w:hint="eastAsia"/>
          <w:szCs w:val="18"/>
        </w:rPr>
        <w:t>를 선택하거나 낼 수 있다.</w:t>
      </w:r>
    </w:p>
    <w:p w14:paraId="398E3C57" w14:textId="5DE11596" w:rsidR="00BA3594" w:rsidRPr="00147035" w:rsidRDefault="00862AB4" w:rsidP="00BA3594">
      <w:pPr>
        <w:pStyle w:val="a"/>
        <w:numPr>
          <w:ilvl w:val="0"/>
          <w:numId w:val="5"/>
        </w:numPr>
        <w:rPr>
          <w:rFonts w:ascii="에스코어 드림 4 Regular" w:eastAsia="에스코어 드림 4 Regular" w:hAnsi="에스코어 드림 4 Regular"/>
          <w:szCs w:val="18"/>
        </w:rPr>
      </w:pPr>
      <w:proofErr w:type="gramStart"/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컴퓨터 </w:t>
      </w:r>
      <w:r w:rsidRPr="00147035">
        <w:rPr>
          <w:rFonts w:ascii="에스코어 드림 4 Regular" w:eastAsia="에스코어 드림 4 Regular" w:hAnsi="에스코어 드림 4 Regular"/>
          <w:szCs w:val="18"/>
        </w:rPr>
        <w:t>:</w:t>
      </w:r>
      <w:proofErr w:type="gramEnd"/>
      <w:r w:rsidRPr="00147035">
        <w:rPr>
          <w:rFonts w:ascii="에스코어 드림 4 Regular" w:eastAsia="에스코어 드림 4 Regular" w:hAnsi="에스코어 드림 4 Regular"/>
          <w:szCs w:val="18"/>
        </w:rPr>
        <w:t xml:space="preserve"> </w:t>
      </w:r>
      <w:r w:rsidR="00BA3594"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 </w:t>
      </w:r>
      <w:r w:rsidR="00147035" w:rsidRPr="00147035">
        <w:rPr>
          <w:rFonts w:ascii="에스코어 드림 4 Regular" w:eastAsia="에스코어 드림 4 Regular" w:hAnsi="에스코어 드림 4 Regular" w:hint="eastAsia"/>
          <w:szCs w:val="18"/>
        </w:rPr>
        <w:t>규칙에 맞게 카드를 선택하는데 선택할 수 있는 카드 중 가장 위에 있는 카드 선택한다.</w:t>
      </w:r>
    </w:p>
    <w:p w14:paraId="447F88F2" w14:textId="77777777" w:rsidR="00BA3594" w:rsidRPr="00147035" w:rsidRDefault="00BA3594" w:rsidP="00147035">
      <w:pPr>
        <w:pStyle w:val="a"/>
        <w:numPr>
          <w:ilvl w:val="0"/>
          <w:numId w:val="0"/>
        </w:numPr>
        <w:ind w:left="786"/>
        <w:rPr>
          <w:rFonts w:ascii="에스코어 드림 4 Regular" w:eastAsia="에스코어 드림 4 Regular" w:hAnsi="에스코어 드림 4 Regular" w:hint="eastAsia"/>
          <w:szCs w:val="18"/>
        </w:rPr>
      </w:pPr>
    </w:p>
    <w:p w14:paraId="16D59335" w14:textId="59071189" w:rsidR="00862AB4" w:rsidRPr="00147035" w:rsidRDefault="00C56A0C" w:rsidP="00862AB4">
      <w:pPr>
        <w:pStyle w:val="a"/>
        <w:numPr>
          <w:ilvl w:val="0"/>
          <w:numId w:val="8"/>
        </w:numPr>
        <w:rPr>
          <w:rFonts w:ascii="에스코어 드림 4 Regular" w:eastAsia="에스코어 드림 4 Regular" w:hAnsi="에스코어 드림 4 Regular"/>
          <w:szCs w:val="18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카드 처리 함수 </w:t>
      </w:r>
    </w:p>
    <w:p w14:paraId="24BAA941" w14:textId="4BC9FC4F" w:rsidR="00C56A0C" w:rsidRPr="00147035" w:rsidRDefault="00C56A0C" w:rsidP="00C56A0C">
      <w:pPr>
        <w:pStyle w:val="a"/>
        <w:numPr>
          <w:ilvl w:val="0"/>
          <w:numId w:val="0"/>
        </w:numPr>
        <w:ind w:left="425"/>
        <w:rPr>
          <w:rFonts w:ascii="에스코어 드림 4 Regular" w:eastAsia="에스코어 드림 4 Regular" w:hAnsi="에스코어 드림 4 Regular"/>
          <w:szCs w:val="18"/>
        </w:rPr>
      </w:pPr>
      <w:r w:rsidRPr="00147035">
        <w:rPr>
          <w:rFonts w:ascii="에스코어 드림 4 Regular" w:eastAsia="에스코어 드림 4 Regular" w:hAnsi="에스코어 드림 4 Regular"/>
          <w:szCs w:val="18"/>
        </w:rPr>
        <w:t>-</w:t>
      </w:r>
      <w:r w:rsidRPr="00147035">
        <w:rPr>
          <w:rFonts w:ascii="에스코어 드림 4 Regular" w:eastAsia="에스코어 드림 4 Regular" w:hAnsi="에스코어 드림 4 Regular"/>
          <w:szCs w:val="18"/>
        </w:rPr>
        <w:tab/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>플레이어 또는 컴퓨터가 선택한</w:t>
      </w:r>
      <w:r w:rsidRPr="00147035">
        <w:rPr>
          <w:rFonts w:ascii="에스코어 드림 4 Regular" w:eastAsia="에스코어 드림 4 Regular" w:hAnsi="에스코어 드림 4 Regular"/>
          <w:szCs w:val="18"/>
        </w:rPr>
        <w:t>(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>낸)</w:t>
      </w:r>
      <w:r w:rsidRPr="00147035">
        <w:rPr>
          <w:rFonts w:ascii="에스코어 드림 4 Regular" w:eastAsia="에스코어 드림 4 Regular" w:hAnsi="에스코어 드림 4 Regular"/>
          <w:szCs w:val="18"/>
        </w:rPr>
        <w:t xml:space="preserve"> 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카드를 중앙 </w:t>
      </w:r>
      <w:proofErr w:type="spellStart"/>
      <w:r w:rsidRPr="00147035">
        <w:rPr>
          <w:rFonts w:ascii="에스코어 드림 4 Regular" w:eastAsia="에스코어 드림 4 Regular" w:hAnsi="에스코어 드림 4 Regular" w:hint="eastAsia"/>
          <w:szCs w:val="18"/>
        </w:rPr>
        <w:t>덱에</w:t>
      </w:r>
      <w:proofErr w:type="spellEnd"/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 놓는다.</w:t>
      </w:r>
    </w:p>
    <w:p w14:paraId="41EAAB29" w14:textId="1AE43594" w:rsidR="00C56A0C" w:rsidRPr="00147035" w:rsidRDefault="00C56A0C" w:rsidP="00C56A0C">
      <w:pPr>
        <w:pStyle w:val="a"/>
        <w:numPr>
          <w:ilvl w:val="0"/>
          <w:numId w:val="0"/>
        </w:numPr>
        <w:ind w:left="425"/>
        <w:rPr>
          <w:rFonts w:ascii="에스코어 드림 4 Regular" w:eastAsia="에스코어 드림 4 Regular" w:hAnsi="에스코어 드림 4 Regular" w:hint="eastAsia"/>
          <w:szCs w:val="18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</w:rPr>
        <w:t>-</w:t>
      </w:r>
      <w:r w:rsidRPr="00147035">
        <w:rPr>
          <w:rFonts w:ascii="에스코어 드림 4 Regular" w:eastAsia="에스코어 드림 4 Regular" w:hAnsi="에스코어 드림 4 Regular"/>
          <w:szCs w:val="18"/>
        </w:rPr>
        <w:tab/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밑에 </w:t>
      </w:r>
      <w:r w:rsidR="007130F4">
        <w:rPr>
          <w:rFonts w:ascii="에스코어 드림 4 Regular" w:eastAsia="에스코어 드림 4 Regular" w:hAnsi="에스코어 드림 4 Regular" w:hint="eastAsia"/>
          <w:szCs w:val="18"/>
        </w:rPr>
        <w:t>메뉴-게임설명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에 </w:t>
      </w:r>
      <w:r w:rsidR="007130F4">
        <w:rPr>
          <w:rFonts w:ascii="에스코어 드림 4 Regular" w:eastAsia="에스코어 드림 4 Regular" w:hAnsi="에스코어 드림 4 Regular" w:hint="eastAsia"/>
          <w:szCs w:val="18"/>
        </w:rPr>
        <w:t xml:space="preserve">나타난 규칙에 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>따라 카드를 뽑거나 추가 동작 수행</w:t>
      </w:r>
    </w:p>
    <w:p w14:paraId="089D62D6" w14:textId="77777777" w:rsidR="006E0898" w:rsidRPr="00147035" w:rsidRDefault="006E0898" w:rsidP="006E0898">
      <w:pPr>
        <w:pStyle w:val="af3"/>
        <w:widowControl w:val="0"/>
        <w:autoSpaceDE w:val="0"/>
        <w:autoSpaceDN w:val="0"/>
        <w:adjustRightInd w:val="0"/>
        <w:spacing w:after="0" w:line="240" w:lineRule="auto"/>
        <w:ind w:leftChars="0" w:left="1320"/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</w:pPr>
    </w:p>
    <w:p w14:paraId="66E65031" w14:textId="5F294FF3" w:rsidR="00F04E96" w:rsidRPr="00147035" w:rsidRDefault="00862AB4" w:rsidP="00862AB4">
      <w:pPr>
        <w:pStyle w:val="a"/>
        <w:numPr>
          <w:ilvl w:val="0"/>
          <w:numId w:val="8"/>
        </w:numPr>
        <w:spacing w:after="0"/>
        <w:rPr>
          <w:rFonts w:ascii="에스코어 드림 4 Regular" w:eastAsia="에스코어 드림 4 Regular" w:hAnsi="에스코어 드림 4 Regular"/>
          <w:szCs w:val="18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</w:rPr>
        <w:t>승패 판정 및 조건</w:t>
      </w:r>
    </w:p>
    <w:p w14:paraId="7515DCF4" w14:textId="69BFBB21" w:rsidR="00862AB4" w:rsidRPr="00147035" w:rsidRDefault="00862AB4" w:rsidP="00862AB4">
      <w:pPr>
        <w:pStyle w:val="a"/>
        <w:numPr>
          <w:ilvl w:val="0"/>
          <w:numId w:val="5"/>
        </w:numPr>
        <w:spacing w:after="0"/>
        <w:rPr>
          <w:rFonts w:ascii="에스코어 드림 4 Regular" w:eastAsia="에스코어 드림 4 Regular" w:hAnsi="에스코어 드림 4 Regular"/>
          <w:szCs w:val="18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승리 조건 </w:t>
      </w:r>
      <w:r w:rsidRPr="00147035">
        <w:rPr>
          <w:rFonts w:hint="eastAsia"/>
          <w:szCs w:val="18"/>
        </w:rPr>
        <w:t>–</w:t>
      </w:r>
      <w:r w:rsidRPr="00147035">
        <w:rPr>
          <w:rFonts w:ascii="에스코어 드림 4 Regular" w:eastAsia="에스코어 드림 4 Regular" w:hAnsi="에스코어 드림 4 Regular"/>
          <w:szCs w:val="18"/>
        </w:rPr>
        <w:t xml:space="preserve"> 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본인의 패를 다 없애거나 상대방의 패가 </w:t>
      </w:r>
      <w:r w:rsidRPr="00147035">
        <w:rPr>
          <w:rFonts w:ascii="에스코어 드림 4 Regular" w:eastAsia="에스코어 드림 4 Regular" w:hAnsi="에스코어 드림 4 Regular"/>
          <w:szCs w:val="18"/>
        </w:rPr>
        <w:t>15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>장 초과</w:t>
      </w:r>
    </w:p>
    <w:p w14:paraId="73DDCFB1" w14:textId="284D31C3" w:rsidR="00147035" w:rsidRDefault="00862AB4" w:rsidP="00147035">
      <w:pPr>
        <w:pStyle w:val="a"/>
        <w:numPr>
          <w:ilvl w:val="0"/>
          <w:numId w:val="5"/>
        </w:numPr>
        <w:spacing w:after="0"/>
        <w:rPr>
          <w:rFonts w:ascii="에스코어 드림 4 Regular" w:eastAsia="에스코어 드림 4 Regular" w:hAnsi="에스코어 드림 4 Regular"/>
          <w:szCs w:val="18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패배 조건 </w:t>
      </w:r>
      <w:r w:rsidRPr="00147035">
        <w:rPr>
          <w:rFonts w:hint="eastAsia"/>
          <w:szCs w:val="18"/>
        </w:rPr>
        <w:t>–</w:t>
      </w:r>
      <w:r w:rsidRPr="00147035">
        <w:rPr>
          <w:rFonts w:ascii="에스코어 드림 4 Regular" w:eastAsia="에스코어 드림 4 Regular" w:hAnsi="에스코어 드림 4 Regular"/>
          <w:szCs w:val="18"/>
        </w:rPr>
        <w:t xml:space="preserve"> 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본인의 패가 </w:t>
      </w:r>
      <w:r w:rsidRPr="00147035">
        <w:rPr>
          <w:rFonts w:ascii="에스코어 드림 4 Regular" w:eastAsia="에스코어 드림 4 Regular" w:hAnsi="에스코어 드림 4 Regular"/>
          <w:szCs w:val="18"/>
        </w:rPr>
        <w:t>15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>장 초과하거나 상대바의 패가 없을 때 패배</w:t>
      </w:r>
    </w:p>
    <w:p w14:paraId="41BDC10A" w14:textId="77777777" w:rsidR="007130F4" w:rsidRDefault="007130F4" w:rsidP="00147035">
      <w:pPr>
        <w:pStyle w:val="a"/>
        <w:numPr>
          <w:ilvl w:val="0"/>
          <w:numId w:val="5"/>
        </w:numPr>
        <w:spacing w:after="0"/>
        <w:rPr>
          <w:rFonts w:ascii="에스코어 드림 4 Regular" w:eastAsia="에스코어 드림 4 Regular" w:hAnsi="에스코어 드림 4 Regular"/>
          <w:szCs w:val="18"/>
        </w:rPr>
      </w:pPr>
    </w:p>
    <w:p w14:paraId="06FA51DB" w14:textId="2837FF59" w:rsidR="00147035" w:rsidRPr="00147035" w:rsidRDefault="00862AB4" w:rsidP="007130F4">
      <w:pPr>
        <w:pStyle w:val="a"/>
        <w:numPr>
          <w:ilvl w:val="0"/>
          <w:numId w:val="8"/>
        </w:numPr>
        <w:rPr>
          <w:rFonts w:ascii="에스코어 드림 4 Regular" w:eastAsia="에스코어 드림 4 Regular" w:hAnsi="에스코어 드림 4 Regular"/>
          <w:szCs w:val="18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</w:rPr>
        <w:t>결과 표시</w:t>
      </w:r>
    </w:p>
    <w:p w14:paraId="2841BBB6" w14:textId="759C3FCC" w:rsidR="00862AB4" w:rsidRPr="00147035" w:rsidRDefault="00862AB4" w:rsidP="00147035">
      <w:pPr>
        <w:pStyle w:val="a"/>
        <w:numPr>
          <w:ilvl w:val="0"/>
          <w:numId w:val="5"/>
        </w:numPr>
        <w:rPr>
          <w:rFonts w:ascii="에스코어 드림 4 Regular" w:eastAsia="에스코어 드림 4 Regular" w:hAnsi="에스코어 드림 4 Regular"/>
          <w:szCs w:val="18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</w:rPr>
        <w:t xml:space="preserve">승패 판정에 따라 </w:t>
      </w:r>
      <w:proofErr w:type="gramStart"/>
      <w:r w:rsidRPr="00147035">
        <w:rPr>
          <w:rFonts w:ascii="에스코어 드림 4 Regular" w:eastAsia="에스코어 드림 4 Regular" w:hAnsi="에스코어 드림 4 Regular"/>
          <w:szCs w:val="18"/>
        </w:rPr>
        <w:t>WIN /</w:t>
      </w:r>
      <w:proofErr w:type="gramEnd"/>
      <w:r w:rsidRPr="00147035">
        <w:rPr>
          <w:rFonts w:ascii="에스코어 드림 4 Regular" w:eastAsia="에스코어 드림 4 Regular" w:hAnsi="에스코어 드림 4 Regular"/>
          <w:szCs w:val="18"/>
        </w:rPr>
        <w:t xml:space="preserve"> LOSE </w:t>
      </w:r>
      <w:r w:rsidRPr="00147035">
        <w:rPr>
          <w:rFonts w:ascii="에스코어 드림 4 Regular" w:eastAsia="에스코어 드림 4 Regular" w:hAnsi="에스코어 드림 4 Regular" w:hint="eastAsia"/>
          <w:szCs w:val="18"/>
        </w:rPr>
        <w:t>표시</w:t>
      </w:r>
    </w:p>
    <w:p w14:paraId="1C2D45FD" w14:textId="77777777" w:rsidR="007130F4" w:rsidRDefault="007130F4" w:rsidP="007130F4">
      <w:pPr>
        <w:pStyle w:val="a"/>
        <w:numPr>
          <w:ilvl w:val="0"/>
          <w:numId w:val="0"/>
        </w:numPr>
        <w:spacing w:after="0"/>
        <w:rPr>
          <w:rFonts w:ascii="에스코어 드림 4 Regular" w:eastAsia="에스코어 드림 4 Regular" w:hAnsi="에스코어 드림 4 Regular" w:hint="eastAsia"/>
          <w:sz w:val="16"/>
          <w:szCs w:val="16"/>
        </w:rPr>
      </w:pPr>
    </w:p>
    <w:p w14:paraId="2B2FDA14" w14:textId="77777777" w:rsidR="002963D3" w:rsidRDefault="007130F4" w:rsidP="007130F4">
      <w:pPr>
        <w:pStyle w:val="a"/>
        <w:rPr>
          <w:rFonts w:ascii="에스코어 드림 4 Regular" w:eastAsia="에스코어 드림 4 Regular" w:hAnsi="에스코어 드림 4 Regular"/>
        </w:rPr>
      </w:pPr>
      <w:proofErr w:type="gramStart"/>
      <w:r w:rsidRPr="007130F4">
        <w:rPr>
          <w:rFonts w:ascii="에스코어 드림 4 Regular" w:eastAsia="에스코어 드림 4 Regular" w:hAnsi="에스코어 드림 4 Regular" w:hint="eastAsia"/>
        </w:rPr>
        <w:t>&lt;</w:t>
      </w:r>
      <w:r w:rsidRPr="007130F4">
        <w:rPr>
          <w:rFonts w:ascii="에스코어 드림 4 Regular" w:eastAsia="에스코어 드림 4 Regular" w:hAnsi="에스코어 드림 4 Regular"/>
        </w:rPr>
        <w:t xml:space="preserve"> </w:t>
      </w:r>
      <w:r w:rsidRPr="007130F4">
        <w:rPr>
          <w:rFonts w:ascii="에스코어 드림 4 Regular" w:eastAsia="에스코어 드림 4 Regular" w:hAnsi="에스코어 드림 4 Regular" w:hint="eastAsia"/>
        </w:rPr>
        <w:t>게임</w:t>
      </w:r>
      <w:proofErr w:type="gramEnd"/>
      <w:r w:rsidRPr="007130F4">
        <w:rPr>
          <w:rFonts w:ascii="에스코어 드림 4 Regular" w:eastAsia="에스코어 드림 4 Regular" w:hAnsi="에스코어 드림 4 Regular" w:hint="eastAsia"/>
        </w:rPr>
        <w:t xml:space="preserve"> 설명 및 규</w:t>
      </w:r>
      <w:r>
        <w:rPr>
          <w:rFonts w:ascii="에스코어 드림 4 Regular" w:eastAsia="에스코어 드림 4 Regular" w:hAnsi="에스코어 드림 4 Regular" w:hint="eastAsia"/>
        </w:rPr>
        <w:t xml:space="preserve">칙 </w:t>
      </w:r>
      <w:r w:rsidRPr="007130F4">
        <w:rPr>
          <w:rFonts w:ascii="에스코어 드림 4 Regular" w:eastAsia="에스코어 드림 4 Regular" w:hAnsi="에스코어 드림 4 Regular"/>
        </w:rPr>
        <w:t>&gt;</w:t>
      </w:r>
    </w:p>
    <w:p w14:paraId="0BEB167C" w14:textId="37DFF6D6" w:rsidR="007130F4" w:rsidRPr="007130F4" w:rsidRDefault="002963D3" w:rsidP="002963D3">
      <w:pPr>
        <w:pStyle w:val="a"/>
        <w:numPr>
          <w:ilvl w:val="0"/>
          <w:numId w:val="0"/>
        </w:numPr>
        <w:rPr>
          <w:rFonts w:ascii="에스코어 드림 4 Regular" w:eastAsia="에스코어 드림 4 Regular" w:hAnsi="에스코어 드림 4 Regular"/>
        </w:rPr>
      </w:pPr>
      <w:r>
        <w:rPr>
          <w:rFonts w:ascii="에스코어 드림 4 Regular" w:eastAsia="에스코어 드림 4 Regular" w:hAnsi="에스코어 드림 4 Regular"/>
        </w:rPr>
        <w:t xml:space="preserve">- </w:t>
      </w:r>
      <w:r>
        <w:rPr>
          <w:rFonts w:ascii="에스코어 드림 4 Regular" w:eastAsia="에스코어 드림 4 Regular" w:hAnsi="에스코어 드림 4 Regular" w:hint="eastAsia"/>
        </w:rPr>
        <w:t>게임 설명</w:t>
      </w:r>
      <w:r w:rsidR="007130F4" w:rsidRPr="007130F4">
        <w:rPr>
          <w:rFonts w:ascii="에스코어 드림 4 Regular" w:eastAsia="에스코어 드림 4 Regular" w:hAnsi="에스코어 드림 4 Regular"/>
        </w:rPr>
        <w:t xml:space="preserve"> </w:t>
      </w:r>
    </w:p>
    <w:p w14:paraId="43FF3AD5" w14:textId="69A26647" w:rsidR="007130F4" w:rsidRPr="007130F4" w:rsidRDefault="007130F4" w:rsidP="007130F4">
      <w:pPr>
        <w:widowControl w:val="0"/>
        <w:autoSpaceDE w:val="0"/>
        <w:autoSpaceDN w:val="0"/>
        <w:adjustRightInd w:val="0"/>
        <w:spacing w:after="0" w:line="240" w:lineRule="auto"/>
        <w:rPr>
          <w:rFonts w:ascii="에스코어 드림 4 Regular" w:eastAsia="에스코어 드림 4 Regular" w:hAnsi="에스코어 드림 4 Regular" w:cs="돋움체"/>
          <w:color w:val="auto"/>
          <w:szCs w:val="18"/>
        </w:rPr>
      </w:pP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1.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카드는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총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54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장이다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. </w:t>
      </w:r>
      <w:proofErr w:type="gramStart"/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♣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,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♥</w:t>
      </w:r>
      <w:proofErr w:type="gramEnd"/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,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◆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,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♠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= A~10,J,Q,K 52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장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JOKER 2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장</w:t>
      </w:r>
    </w:p>
    <w:p w14:paraId="406F5B49" w14:textId="523AEE56" w:rsidR="007130F4" w:rsidRPr="007130F4" w:rsidRDefault="007130F4" w:rsidP="007130F4">
      <w:pPr>
        <w:widowControl w:val="0"/>
        <w:autoSpaceDE w:val="0"/>
        <w:autoSpaceDN w:val="0"/>
        <w:adjustRightInd w:val="0"/>
        <w:spacing w:after="0" w:line="240" w:lineRule="auto"/>
        <w:ind w:left="346" w:hangingChars="200" w:hanging="346"/>
        <w:rPr>
          <w:rFonts w:ascii="에스코어 드림 4 Regular" w:eastAsia="에스코어 드림 4 Regular" w:hAnsi="에스코어 드림 4 Regular" w:cs="돋움체"/>
          <w:color w:val="auto"/>
          <w:szCs w:val="18"/>
        </w:rPr>
      </w:pP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2.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앞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사람이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낸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숫자에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이어서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같은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모양이나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같은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숫자의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카드를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내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는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게임이다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. </w:t>
      </w:r>
      <w:r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[</w:t>
      </w:r>
      <w:proofErr w:type="gramStart"/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예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:</w:t>
      </w:r>
      <w:proofErr w:type="gramEnd"/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♠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-&gt;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♠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, 10 -&gt; 10 ]</w:t>
      </w:r>
    </w:p>
    <w:p w14:paraId="4F3D6AD6" w14:textId="294C0AA1" w:rsidR="007130F4" w:rsidRPr="007130F4" w:rsidRDefault="007130F4" w:rsidP="007130F4">
      <w:pPr>
        <w:widowControl w:val="0"/>
        <w:autoSpaceDE w:val="0"/>
        <w:autoSpaceDN w:val="0"/>
        <w:adjustRightInd w:val="0"/>
        <w:spacing w:after="0" w:line="240" w:lineRule="auto"/>
        <w:ind w:left="346" w:hangingChars="200" w:hanging="346"/>
        <w:rPr>
          <w:rFonts w:ascii="에스코어 드림 4 Regular" w:eastAsia="에스코어 드림 4 Regular" w:hAnsi="에스코어 드림 4 Regular" w:cs="돋움체"/>
          <w:color w:val="auto"/>
          <w:szCs w:val="18"/>
        </w:rPr>
      </w:pP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3. play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는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컴퓨터와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1:1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대결구도</w:t>
      </w:r>
    </w:p>
    <w:p w14:paraId="0DC83F7A" w14:textId="77777777" w:rsidR="007130F4" w:rsidRPr="007130F4" w:rsidRDefault="007130F4" w:rsidP="007130F4">
      <w:pPr>
        <w:widowControl w:val="0"/>
        <w:autoSpaceDE w:val="0"/>
        <w:autoSpaceDN w:val="0"/>
        <w:adjustRightInd w:val="0"/>
        <w:spacing w:after="0" w:line="240" w:lineRule="auto"/>
        <w:rPr>
          <w:rFonts w:ascii="에스코어 드림 4 Regular" w:eastAsia="에스코어 드림 4 Regular" w:hAnsi="에스코어 드림 4 Regular" w:cs="돋움체"/>
          <w:color w:val="auto"/>
          <w:szCs w:val="18"/>
        </w:rPr>
      </w:pPr>
    </w:p>
    <w:p w14:paraId="518BF69B" w14:textId="63DE6C8E" w:rsidR="007130F4" w:rsidRPr="007130F4" w:rsidRDefault="002963D3" w:rsidP="007130F4">
      <w:pPr>
        <w:widowControl w:val="0"/>
        <w:autoSpaceDE w:val="0"/>
        <w:autoSpaceDN w:val="0"/>
        <w:adjustRightInd w:val="0"/>
        <w:spacing w:after="0" w:line="240" w:lineRule="auto"/>
        <w:rPr>
          <w:rFonts w:ascii="에스코어 드림 4 Regular" w:eastAsia="에스코어 드림 4 Regular" w:hAnsi="에스코어 드림 4 Regular" w:cs="돋움체"/>
          <w:color w:val="auto"/>
          <w:szCs w:val="18"/>
        </w:rPr>
      </w:pPr>
      <w:r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-</w:t>
      </w:r>
      <w:r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="007130F4"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게임</w:t>
      </w:r>
      <w:r w:rsidR="007130F4"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="007130F4"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규</w:t>
      </w:r>
      <w:r w:rsidR="007130F4"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칙</w:t>
      </w:r>
    </w:p>
    <w:p w14:paraId="4AFE9139" w14:textId="498FF9DF" w:rsidR="007130F4" w:rsidRPr="007130F4" w:rsidRDefault="007130F4" w:rsidP="007130F4">
      <w:pPr>
        <w:widowControl w:val="0"/>
        <w:autoSpaceDE w:val="0"/>
        <w:autoSpaceDN w:val="0"/>
        <w:adjustRightInd w:val="0"/>
        <w:spacing w:after="0" w:line="240" w:lineRule="auto"/>
        <w:rPr>
          <w:rFonts w:ascii="에스코어 드림 4 Regular" w:eastAsia="에스코어 드림 4 Regular" w:hAnsi="에스코어 드림 4 Regular" w:cs="돋움체"/>
          <w:color w:val="auto"/>
          <w:szCs w:val="18"/>
        </w:rPr>
      </w:pP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1.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게임시작시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랜덤카드를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5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장씩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배분하고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1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장을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따로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중앙에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배치한다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.</w:t>
      </w:r>
    </w:p>
    <w:p w14:paraId="23160663" w14:textId="41B7A11F" w:rsidR="007130F4" w:rsidRPr="007130F4" w:rsidRDefault="007130F4" w:rsidP="007130F4">
      <w:pPr>
        <w:widowControl w:val="0"/>
        <w:autoSpaceDE w:val="0"/>
        <w:autoSpaceDN w:val="0"/>
        <w:adjustRightInd w:val="0"/>
        <w:spacing w:after="0" w:line="240" w:lineRule="auto"/>
        <w:rPr>
          <w:rFonts w:ascii="에스코어 드림 4 Regular" w:eastAsia="에스코어 드림 4 Regular" w:hAnsi="에스코어 드림 4 Regular" w:cs="돋움체"/>
          <w:color w:val="auto"/>
          <w:szCs w:val="18"/>
        </w:rPr>
      </w:pP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2.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같은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숫자나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모양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카드를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낼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수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있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고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낼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것이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없을</w:t>
      </w:r>
      <w:r w:rsidR="002963D3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때는 카드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한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장을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받는다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.</w:t>
      </w:r>
    </w:p>
    <w:p w14:paraId="18724A94" w14:textId="2FB9F65A" w:rsidR="007130F4" w:rsidRPr="007130F4" w:rsidRDefault="007130F4" w:rsidP="007130F4">
      <w:pPr>
        <w:widowControl w:val="0"/>
        <w:autoSpaceDE w:val="0"/>
        <w:autoSpaceDN w:val="0"/>
        <w:adjustRightInd w:val="0"/>
        <w:spacing w:after="0" w:line="240" w:lineRule="auto"/>
        <w:rPr>
          <w:rFonts w:ascii="에스코어 드림 4 Regular" w:eastAsia="에스코어 드림 4 Regular" w:hAnsi="에스코어 드림 4 Regular" w:cs="돋움체"/>
          <w:color w:val="auto"/>
          <w:szCs w:val="18"/>
        </w:rPr>
      </w:pP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3. J</w:t>
      </w:r>
      <w:r w:rsidR="002963D3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 xml:space="preserve">입력 </w:t>
      </w:r>
      <w:r w:rsidR="002963D3">
        <w:rPr>
          <w:rFonts w:hint="eastAsia"/>
          <w:color w:val="auto"/>
          <w:szCs w:val="18"/>
        </w:rPr>
        <w:t>–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턴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 xml:space="preserve"> </w:t>
      </w:r>
      <w:proofErr w:type="gramStart"/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점프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,</w:t>
      </w:r>
      <w:proofErr w:type="gramEnd"/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K</w:t>
      </w:r>
      <w:r w:rsidR="002963D3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 xml:space="preserve">입력 </w:t>
      </w:r>
      <w:r w:rsidR="002963D3">
        <w:rPr>
          <w:rFonts w:hint="eastAsia"/>
          <w:color w:val="auto"/>
          <w:szCs w:val="18"/>
        </w:rPr>
        <w:t>–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한번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더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, Q</w:t>
      </w:r>
      <w:r w:rsidR="002963D3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 xml:space="preserve">입력 </w:t>
      </w:r>
      <w:r w:rsidR="002963D3">
        <w:rPr>
          <w:rFonts w:hint="eastAsia"/>
          <w:color w:val="auto"/>
          <w:szCs w:val="18"/>
        </w:rPr>
        <w:t>–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순서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바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꾸기</w:t>
      </w:r>
    </w:p>
    <w:p w14:paraId="55078662" w14:textId="1491E439" w:rsidR="007130F4" w:rsidRPr="007130F4" w:rsidRDefault="007130F4" w:rsidP="007130F4">
      <w:pPr>
        <w:widowControl w:val="0"/>
        <w:autoSpaceDE w:val="0"/>
        <w:autoSpaceDN w:val="0"/>
        <w:adjustRightInd w:val="0"/>
        <w:spacing w:after="0" w:line="240" w:lineRule="auto"/>
        <w:rPr>
          <w:rFonts w:ascii="에스코어 드림 4 Regular" w:eastAsia="에스코어 드림 4 Regular" w:hAnsi="에스코어 드림 4 Regular" w:cs="돋움체"/>
          <w:color w:val="auto"/>
          <w:szCs w:val="18"/>
        </w:rPr>
      </w:pP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4. 7</w:t>
      </w:r>
      <w:r w:rsidR="002963D3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입력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- (</w:t>
      </w:r>
      <w:proofErr w:type="gramStart"/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♣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,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♥</w:t>
      </w:r>
      <w:proofErr w:type="gramEnd"/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,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◆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,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♠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)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모양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바꿈</w:t>
      </w:r>
    </w:p>
    <w:p w14:paraId="1CBB418F" w14:textId="63309A7C" w:rsidR="007130F4" w:rsidRPr="007130F4" w:rsidRDefault="007130F4" w:rsidP="007130F4">
      <w:pPr>
        <w:widowControl w:val="0"/>
        <w:autoSpaceDE w:val="0"/>
        <w:autoSpaceDN w:val="0"/>
        <w:adjustRightInd w:val="0"/>
        <w:spacing w:after="0" w:line="240" w:lineRule="auto"/>
        <w:rPr>
          <w:rFonts w:ascii="에스코어 드림 4 Regular" w:eastAsia="에스코어 드림 4 Regular" w:hAnsi="에스코어 드림 4 Regular" w:cs="돋움체"/>
          <w:color w:val="auto"/>
          <w:szCs w:val="18"/>
        </w:rPr>
      </w:pP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5.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♣</w:t>
      </w:r>
      <w:proofErr w:type="gramStart"/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2,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♥</w:t>
      </w:r>
      <w:proofErr w:type="gramEnd"/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2,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◆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2,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♠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2 &lt;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♣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A,</w:t>
      </w:r>
      <w:r w:rsidR="002963D3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   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♥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>A,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◆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A &lt;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♠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A </w:t>
      </w:r>
    </w:p>
    <w:p w14:paraId="56CECA43" w14:textId="4A1A916E" w:rsidR="007130F4" w:rsidRPr="007130F4" w:rsidRDefault="007130F4" w:rsidP="007130F4">
      <w:pPr>
        <w:widowControl w:val="0"/>
        <w:autoSpaceDE w:val="0"/>
        <w:autoSpaceDN w:val="0"/>
        <w:adjustRightInd w:val="0"/>
        <w:spacing w:after="0" w:line="240" w:lineRule="auto"/>
        <w:rPr>
          <w:rFonts w:ascii="에스코어 드림 4 Regular" w:eastAsia="에스코어 드림 4 Regular" w:hAnsi="에스코어 드림 4 Regular" w:cs="돋움체"/>
          <w:color w:val="auto"/>
          <w:szCs w:val="18"/>
        </w:rPr>
      </w:pP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6.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공격을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막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 xml:space="preserve">기 </w:t>
      </w:r>
      <w:proofErr w:type="gramStart"/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 xml:space="preserve">위해서는 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같은</w:t>
      </w:r>
      <w:proofErr w:type="gramEnd"/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 xml:space="preserve"> 모양이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나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더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강한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카드로</w:t>
      </w: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Pr="007130F4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방어</w:t>
      </w:r>
    </w:p>
    <w:p w14:paraId="024FA8D4" w14:textId="2969BC52" w:rsidR="007130F4" w:rsidRPr="007130F4" w:rsidRDefault="007130F4" w:rsidP="007130F4">
      <w:pPr>
        <w:widowControl w:val="0"/>
        <w:autoSpaceDE w:val="0"/>
        <w:autoSpaceDN w:val="0"/>
        <w:adjustRightInd w:val="0"/>
        <w:spacing w:after="0" w:line="240" w:lineRule="auto"/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</w:pPr>
      <w:r w:rsidRPr="007130F4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7. 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턴을 돌다가 위에 판정 조건에 따라 승패가 정해지면</w:t>
      </w:r>
      <w:r w:rsidR="002963D3"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 w:rsidR="002963D3"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게임이 끝이 난다.</w:t>
      </w:r>
    </w:p>
    <w:p w14:paraId="01BDE741" w14:textId="70476D5A" w:rsidR="007130F4" w:rsidRDefault="002963D3" w:rsidP="007130F4">
      <w:pPr>
        <w:widowControl w:val="0"/>
        <w:autoSpaceDE w:val="0"/>
        <w:autoSpaceDN w:val="0"/>
        <w:adjustRightInd w:val="0"/>
        <w:spacing w:after="0" w:line="240" w:lineRule="auto"/>
        <w:rPr>
          <w:rFonts w:ascii="에스코어 드림 4 Regular" w:eastAsia="에스코어 드림 4 Regular" w:hAnsi="에스코어 드림 4 Regular" w:cs="돋움체"/>
          <w:color w:val="auto"/>
          <w:szCs w:val="18"/>
        </w:rPr>
      </w:pPr>
      <w:r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8</w:t>
      </w:r>
      <w:r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. </w:t>
      </w:r>
      <w:r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 xml:space="preserve">아무 키나 누르면 시작화면 </w:t>
      </w:r>
      <w:r>
        <w:rPr>
          <w:rFonts w:ascii="에스코어 드림 4 Regular" w:eastAsia="에스코어 드림 4 Regular" w:hAnsi="에스코어 드림 4 Regular" w:cs="돋움체"/>
          <w:color w:val="auto"/>
          <w:szCs w:val="18"/>
        </w:rPr>
        <w:t>(</w:t>
      </w:r>
      <w:r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메뉴</w:t>
      </w:r>
      <w:proofErr w:type="gramStart"/>
      <w:r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)</w:t>
      </w:r>
      <w:r>
        <w:rPr>
          <w:rFonts w:ascii="에스코어 드림 4 Regular" w:eastAsia="에스코어 드림 4 Regular" w:hAnsi="에스코어 드림 4 Regular" w:cs="돋움체"/>
          <w:color w:val="auto"/>
          <w:szCs w:val="18"/>
        </w:rPr>
        <w:t xml:space="preserve"> </w:t>
      </w:r>
      <w:r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>으로</w:t>
      </w:r>
      <w:proofErr w:type="gramEnd"/>
      <w:r>
        <w:rPr>
          <w:rFonts w:ascii="에스코어 드림 4 Regular" w:eastAsia="에스코어 드림 4 Regular" w:hAnsi="에스코어 드림 4 Regular" w:cs="돋움체" w:hint="eastAsia"/>
          <w:color w:val="auto"/>
          <w:szCs w:val="18"/>
        </w:rPr>
        <w:t xml:space="preserve"> 돌아간다.</w:t>
      </w:r>
    </w:p>
    <w:p w14:paraId="4B9A718C" w14:textId="77777777" w:rsidR="002963D3" w:rsidRDefault="002963D3" w:rsidP="007130F4">
      <w:pPr>
        <w:widowControl w:val="0"/>
        <w:autoSpaceDE w:val="0"/>
        <w:autoSpaceDN w:val="0"/>
        <w:adjustRightInd w:val="0"/>
        <w:spacing w:after="0" w:line="240" w:lineRule="auto"/>
        <w:rPr>
          <w:rFonts w:ascii="에스코어 드림 4 Regular" w:eastAsia="에스코어 드림 4 Regular" w:hAnsi="에스코어 드림 4 Regular" w:cs="돋움체"/>
          <w:color w:val="auto"/>
          <w:szCs w:val="18"/>
        </w:rPr>
      </w:pPr>
    </w:p>
    <w:p w14:paraId="2FF1FB29" w14:textId="757C0E63" w:rsidR="002963D3" w:rsidRDefault="002963D3" w:rsidP="002963D3">
      <w:pPr>
        <w:pStyle w:val="a"/>
        <w:rPr>
          <w:rFonts w:ascii="에스코어 드림 4 Regular" w:eastAsia="에스코어 드림 4 Regular" w:hAnsi="에스코어 드림 4 Regular"/>
        </w:rPr>
      </w:pPr>
      <w:proofErr w:type="gramStart"/>
      <w:r w:rsidRPr="002963D3">
        <w:rPr>
          <w:rFonts w:ascii="에스코어 드림 4 Regular" w:eastAsia="에스코어 드림 4 Regular" w:hAnsi="에스코어 드림 4 Regular" w:hint="eastAsia"/>
        </w:rPr>
        <w:t>&lt;</w:t>
      </w:r>
      <w:r w:rsidRPr="002963D3">
        <w:rPr>
          <w:rFonts w:ascii="에스코어 드림 4 Regular" w:eastAsia="에스코어 드림 4 Regular" w:hAnsi="에스코어 드림 4 Regular"/>
        </w:rPr>
        <w:t xml:space="preserve"> </w:t>
      </w:r>
      <w:r w:rsidRPr="002963D3">
        <w:rPr>
          <w:rFonts w:ascii="에스코어 드림 4 Regular" w:eastAsia="에스코어 드림 4 Regular" w:hAnsi="에스코어 드림 4 Regular" w:hint="eastAsia"/>
        </w:rPr>
        <w:t>프로그램</w:t>
      </w:r>
      <w:proofErr w:type="gramEnd"/>
      <w:r w:rsidRPr="002963D3">
        <w:rPr>
          <w:rFonts w:ascii="에스코어 드림 4 Regular" w:eastAsia="에스코어 드림 4 Regular" w:hAnsi="에스코어 드림 4 Regular" w:hint="eastAsia"/>
        </w:rPr>
        <w:t xml:space="preserve"> 종료 </w:t>
      </w:r>
      <w:r w:rsidRPr="002963D3">
        <w:rPr>
          <w:rFonts w:ascii="에스코어 드림 4 Regular" w:eastAsia="에스코어 드림 4 Regular" w:hAnsi="에스코어 드림 4 Regular"/>
        </w:rPr>
        <w:t xml:space="preserve">&gt; </w:t>
      </w:r>
    </w:p>
    <w:p w14:paraId="662363ED" w14:textId="77777777" w:rsidR="002963D3" w:rsidRDefault="002963D3" w:rsidP="002963D3">
      <w:pPr>
        <w:pStyle w:val="a"/>
        <w:numPr>
          <w:ilvl w:val="0"/>
          <w:numId w:val="0"/>
        </w:numPr>
        <w:ind w:left="288"/>
        <w:rPr>
          <w:rFonts w:ascii="에스코어 드림 4 Regular" w:eastAsia="에스코어 드림 4 Regular" w:hAnsi="에스코어 드림 4 Regular"/>
        </w:rPr>
      </w:pPr>
    </w:p>
    <w:p w14:paraId="5D6113F4" w14:textId="77777777" w:rsidR="002963D3" w:rsidRPr="002963D3" w:rsidRDefault="002963D3" w:rsidP="002963D3">
      <w:pPr>
        <w:pStyle w:val="a"/>
        <w:numPr>
          <w:ilvl w:val="0"/>
          <w:numId w:val="0"/>
        </w:numPr>
        <w:ind w:left="288"/>
        <w:rPr>
          <w:rFonts w:ascii="에스코어 드림 4 Regular" w:eastAsia="에스코어 드림 4 Regular" w:hAnsi="에스코어 드림 4 Regular" w:hint="eastAsia"/>
        </w:rPr>
      </w:pPr>
    </w:p>
    <w:p w14:paraId="7BEBB2F6" w14:textId="05E376C2" w:rsidR="008B5C05" w:rsidRPr="00147035" w:rsidRDefault="00665A7D" w:rsidP="00F04E96">
      <w:pPr>
        <w:pStyle w:val="2"/>
        <w:spacing w:before="0" w:after="0"/>
        <w:rPr>
          <w:rFonts w:ascii="에스코어 드림 4 Regular" w:eastAsia="에스코어 드림 4 Regular" w:hAnsi="에스코어 드림 4 Regular"/>
          <w:lang w:val="ko-KR"/>
        </w:rPr>
      </w:pPr>
      <w:r w:rsidRPr="002963D3">
        <w:rPr>
          <w:rFonts w:ascii="에스코어 드림 4 Regular" w:eastAsia="에스코어 드림 4 Regular" w:hAnsi="에스코어 드림 4 Regular" w:hint="eastAsia"/>
          <w:lang w:val="ko-KR"/>
        </w:rPr>
        <w:t>적용하는 자료구조 내용</w:t>
      </w:r>
      <w:r w:rsidR="00EF2BD3" w:rsidRPr="00147035">
        <w:rPr>
          <w:rFonts w:ascii="에스코어 드림 4 Regular" w:eastAsia="에스코어 드림 4 Regular" w:hAnsi="에스코어 드림 4 Regular"/>
          <w:lang w:val="ko-KR"/>
        </w:rPr>
        <w:t>’</w:t>
      </w:r>
      <w:r w:rsidR="007130F4">
        <w:rPr>
          <w:rFonts w:ascii="에스코어 드림 4 Regular" w:eastAsia="에스코어 드림 4 Regular" w:hAnsi="에스코어 드림 4 Regular"/>
          <w:lang w:val="ko-KR"/>
        </w:rPr>
        <w:br/>
      </w:r>
    </w:p>
    <w:p w14:paraId="241B1B5C" w14:textId="63735B11" w:rsidR="00147035" w:rsidRPr="00147035" w:rsidRDefault="00147035" w:rsidP="00147035">
      <w:pPr>
        <w:pStyle w:val="a"/>
        <w:rPr>
          <w:rFonts w:ascii="에스코어 드림 4 Regular" w:eastAsia="에스코어 드림 4 Regular" w:hAnsi="에스코어 드림 4 Regular"/>
          <w:szCs w:val="18"/>
          <w:lang w:val="ko-KR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 xml:space="preserve">배열 </w:t>
      </w:r>
      <w:r w:rsidRPr="00147035">
        <w:rPr>
          <w:rFonts w:ascii="에스코어 드림 4 Regular" w:eastAsia="에스코어 드림 4 Regular" w:hAnsi="에스코어 드림 4 Regular"/>
          <w:szCs w:val="18"/>
          <w:lang w:val="ko-KR"/>
        </w:rPr>
        <w:t>(</w:t>
      </w:r>
      <w:proofErr w:type="spellStart"/>
      <w:r w:rsidRPr="00147035">
        <w:rPr>
          <w:rFonts w:ascii="에스코어 드림 4 Regular" w:eastAsia="에스코어 드림 4 Regular" w:hAnsi="에스코어 드림 4 Regular"/>
          <w:szCs w:val="18"/>
          <w:lang w:val="ko-KR"/>
        </w:rPr>
        <w:t>Array</w:t>
      </w:r>
      <w:proofErr w:type="spellEnd"/>
      <w:proofErr w:type="gramStart"/>
      <w:r w:rsidRPr="00147035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) </w:t>
      </w:r>
      <w:r w:rsidR="006E0898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 :</w:t>
      </w:r>
      <w:proofErr w:type="gramEnd"/>
      <w:r w:rsidR="006E0898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 </w:t>
      </w:r>
      <w:r w:rsidR="006E0898">
        <w:rPr>
          <w:rFonts w:ascii="에스코어 드림 4 Regular" w:eastAsia="에스코어 드림 4 Regular" w:hAnsi="에스코어 드림 4 Regular" w:hint="eastAsia"/>
          <w:szCs w:val="18"/>
          <w:lang w:val="ko-KR"/>
        </w:rPr>
        <w:t>카드를 저장하는 기본적인 자료구조 사용</w:t>
      </w:r>
    </w:p>
    <w:p w14:paraId="2D9F076D" w14:textId="6CB10EDB" w:rsidR="00147035" w:rsidRPr="00147035" w:rsidRDefault="00147035" w:rsidP="00147035">
      <w:pPr>
        <w:pStyle w:val="a"/>
        <w:numPr>
          <w:ilvl w:val="0"/>
          <w:numId w:val="13"/>
        </w:numPr>
        <w:rPr>
          <w:rFonts w:ascii="에스코어 드림 4 Regular" w:eastAsia="에스코어 드림 4 Regular" w:hAnsi="에스코어 드림 4 Regular"/>
          <w:szCs w:val="18"/>
          <w:lang w:val="ko-KR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>카드 정보를 담는 배열</w:t>
      </w:r>
    </w:p>
    <w:p w14:paraId="458B73E7" w14:textId="3983E0B7" w:rsidR="00147035" w:rsidRPr="00147035" w:rsidRDefault="00147035" w:rsidP="00147035">
      <w:pPr>
        <w:pStyle w:val="a"/>
        <w:numPr>
          <w:ilvl w:val="0"/>
          <w:numId w:val="13"/>
        </w:numPr>
        <w:rPr>
          <w:rFonts w:ascii="에스코어 드림 4 Regular" w:eastAsia="에스코어 드림 4 Regular" w:hAnsi="에스코어 드림 4 Regular"/>
          <w:szCs w:val="18"/>
          <w:lang w:val="ko-KR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>스택의 카드를 담는 배열</w:t>
      </w:r>
    </w:p>
    <w:p w14:paraId="16433DE6" w14:textId="6957B454" w:rsidR="00147035" w:rsidRDefault="00147035" w:rsidP="00147035">
      <w:pPr>
        <w:pStyle w:val="a"/>
        <w:numPr>
          <w:ilvl w:val="0"/>
          <w:numId w:val="13"/>
        </w:numPr>
        <w:rPr>
          <w:rFonts w:ascii="에스코어 드림 4 Regular" w:eastAsia="에스코어 드림 4 Regular" w:hAnsi="에스코어 드림 4 Regular"/>
          <w:szCs w:val="18"/>
          <w:lang w:val="ko-KR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>플레이어와 컴퓨터의 카드를 담는 배열</w:t>
      </w:r>
    </w:p>
    <w:p w14:paraId="683D2F62" w14:textId="77777777" w:rsidR="00147035" w:rsidRPr="00147035" w:rsidRDefault="00147035" w:rsidP="00147035">
      <w:pPr>
        <w:pStyle w:val="a"/>
        <w:numPr>
          <w:ilvl w:val="0"/>
          <w:numId w:val="0"/>
        </w:numPr>
        <w:ind w:left="865"/>
        <w:rPr>
          <w:rFonts w:ascii="에스코어 드림 4 Regular" w:eastAsia="에스코어 드림 4 Regular" w:hAnsi="에스코어 드림 4 Regular" w:hint="eastAsia"/>
          <w:szCs w:val="18"/>
          <w:lang w:val="ko-KR"/>
        </w:rPr>
      </w:pPr>
    </w:p>
    <w:p w14:paraId="00AEFF93" w14:textId="4EDD7DD7" w:rsidR="00147035" w:rsidRPr="00147035" w:rsidRDefault="00147035" w:rsidP="00147035">
      <w:pPr>
        <w:pStyle w:val="a"/>
        <w:rPr>
          <w:rFonts w:ascii="에스코어 드림 4 Regular" w:eastAsia="에스코어 드림 4 Regular" w:hAnsi="에스코어 드림 4 Regular"/>
          <w:szCs w:val="18"/>
          <w:lang w:val="ko-KR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 xml:space="preserve">스택 </w:t>
      </w:r>
      <w:r w:rsidRPr="00147035">
        <w:rPr>
          <w:rFonts w:ascii="에스코어 드림 4 Regular" w:eastAsia="에스코어 드림 4 Regular" w:hAnsi="에스코어 드림 4 Regular"/>
          <w:szCs w:val="18"/>
          <w:lang w:val="ko-KR"/>
        </w:rPr>
        <w:t>(</w:t>
      </w:r>
      <w:proofErr w:type="spellStart"/>
      <w:r w:rsidRPr="00147035">
        <w:rPr>
          <w:rFonts w:ascii="에스코어 드림 4 Regular" w:eastAsia="에스코어 드림 4 Regular" w:hAnsi="에스코어 드림 4 Regular"/>
          <w:szCs w:val="18"/>
          <w:lang w:val="ko-KR"/>
        </w:rPr>
        <w:t>Stack</w:t>
      </w:r>
      <w:proofErr w:type="spellEnd"/>
      <w:proofErr w:type="gramStart"/>
      <w:r w:rsidRPr="00147035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) </w:t>
      </w:r>
      <w:r w:rsidR="006E0898">
        <w:rPr>
          <w:rFonts w:ascii="에스코어 드림 4 Regular" w:eastAsia="에스코어 드림 4 Regular" w:hAnsi="에스코어 드림 4 Regular"/>
          <w:szCs w:val="18"/>
          <w:lang w:val="ko-KR"/>
        </w:rPr>
        <w:t>:</w:t>
      </w:r>
      <w:proofErr w:type="gramEnd"/>
      <w:r w:rsidR="006E0898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 </w:t>
      </w:r>
      <w:proofErr w:type="spellStart"/>
      <w:r w:rsidR="006E0898">
        <w:rPr>
          <w:rFonts w:ascii="에스코어 드림 4 Regular" w:eastAsia="에스코어 드림 4 Regular" w:hAnsi="에스코어 드림 4 Regular" w:hint="eastAsia"/>
          <w:szCs w:val="18"/>
          <w:lang w:val="ko-KR"/>
        </w:rPr>
        <w:t>덱에서</w:t>
      </w:r>
      <w:proofErr w:type="spellEnd"/>
      <w:r w:rsidR="006E0898">
        <w:rPr>
          <w:rFonts w:ascii="에스코어 드림 4 Regular" w:eastAsia="에스코어 드림 4 Regular" w:hAnsi="에스코어 드림 4 Regular" w:hint="eastAsia"/>
          <w:szCs w:val="18"/>
          <w:lang w:val="ko-KR"/>
        </w:rPr>
        <w:t xml:space="preserve"> 카드를 뽑아오고</w:t>
      </w:r>
      <w:r w:rsidR="006E0898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, </w:t>
      </w:r>
      <w:r w:rsidR="006E0898">
        <w:rPr>
          <w:rFonts w:ascii="에스코어 드림 4 Regular" w:eastAsia="에스코어 드림 4 Regular" w:hAnsi="에스코어 드림 4 Regular" w:hint="eastAsia"/>
          <w:szCs w:val="18"/>
          <w:lang w:val="ko-KR"/>
        </w:rPr>
        <w:t>중앙에 놓는 등의 작업에 사용</w:t>
      </w:r>
    </w:p>
    <w:p w14:paraId="03BD5025" w14:textId="0A013F12" w:rsidR="00147035" w:rsidRDefault="00147035" w:rsidP="00147035">
      <w:pPr>
        <w:pStyle w:val="a"/>
        <w:numPr>
          <w:ilvl w:val="0"/>
          <w:numId w:val="14"/>
        </w:numPr>
        <w:rPr>
          <w:rFonts w:ascii="에스코어 드림 4 Regular" w:eastAsia="에스코어 드림 4 Regular" w:hAnsi="에스코어 드림 4 Regular"/>
          <w:szCs w:val="18"/>
          <w:lang w:val="ko-KR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 xml:space="preserve">스택 구조체로 표현된 카드 </w:t>
      </w:r>
      <w:proofErr w:type="spellStart"/>
      <w:r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>덱</w:t>
      </w:r>
      <w:proofErr w:type="spellEnd"/>
      <w:r w:rsidRPr="00147035">
        <w:rPr>
          <w:rFonts w:ascii="에스코어 드림 4 Regular" w:eastAsia="에스코어 드림 4 Regular" w:hAnsi="에스코어 드림 4 Regular"/>
          <w:szCs w:val="18"/>
          <w:lang w:val="ko-KR"/>
        </w:rPr>
        <w:br/>
        <w:t xml:space="preserve">- </w:t>
      </w:r>
      <w:r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 xml:space="preserve">받을 카드 </w:t>
      </w:r>
      <w:r w:rsidRPr="00147035">
        <w:rPr>
          <w:rFonts w:ascii="에스코어 드림 4 Regular" w:eastAsia="에스코어 드림 4 Regular" w:hAnsi="에스코어 드림 4 Regular"/>
          <w:szCs w:val="18"/>
          <w:lang w:val="ko-KR"/>
        </w:rPr>
        <w:br/>
        <w:t xml:space="preserve">- </w:t>
      </w:r>
      <w:r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 xml:space="preserve">이미 낸 카드 </w:t>
      </w:r>
    </w:p>
    <w:p w14:paraId="20735E3E" w14:textId="77777777" w:rsidR="00147035" w:rsidRPr="00147035" w:rsidRDefault="00147035" w:rsidP="00147035">
      <w:pPr>
        <w:pStyle w:val="a"/>
        <w:numPr>
          <w:ilvl w:val="0"/>
          <w:numId w:val="0"/>
        </w:numPr>
        <w:ind w:left="865"/>
        <w:rPr>
          <w:rFonts w:ascii="에스코어 드림 4 Regular" w:eastAsia="에스코어 드림 4 Regular" w:hAnsi="에스코어 드림 4 Regular" w:hint="eastAsia"/>
          <w:szCs w:val="18"/>
          <w:lang w:val="ko-KR"/>
        </w:rPr>
      </w:pPr>
    </w:p>
    <w:p w14:paraId="3C91C493" w14:textId="4B0BB5DC" w:rsidR="00147035" w:rsidRPr="00147035" w:rsidRDefault="00147035" w:rsidP="00147035">
      <w:pPr>
        <w:pStyle w:val="a"/>
        <w:rPr>
          <w:rFonts w:ascii="에스코어 드림 4 Regular" w:eastAsia="에스코어 드림 4 Regular" w:hAnsi="에스코어 드림 4 Regular"/>
          <w:szCs w:val="18"/>
          <w:lang w:val="ko-KR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 xml:space="preserve">배열 기반의 리스트 </w:t>
      </w:r>
      <w:r w:rsidRPr="00147035">
        <w:rPr>
          <w:rFonts w:ascii="에스코어 드림 4 Regular" w:eastAsia="에스코어 드림 4 Regular" w:hAnsi="에스코어 드림 4 Regular"/>
          <w:szCs w:val="18"/>
          <w:lang w:val="ko-KR"/>
        </w:rPr>
        <w:t>(</w:t>
      </w:r>
      <w:proofErr w:type="spellStart"/>
      <w:r w:rsidRPr="00147035">
        <w:rPr>
          <w:rFonts w:ascii="에스코어 드림 4 Regular" w:eastAsia="에스코어 드림 4 Regular" w:hAnsi="에스코어 드림 4 Regular"/>
          <w:szCs w:val="18"/>
          <w:lang w:val="ko-KR"/>
        </w:rPr>
        <w:t>ArrayListType</w:t>
      </w:r>
      <w:proofErr w:type="spellEnd"/>
      <w:r w:rsidRPr="00147035">
        <w:rPr>
          <w:rFonts w:ascii="에스코어 드림 4 Regular" w:eastAsia="에스코어 드림 4 Regular" w:hAnsi="에스코어 드림 4 Regular"/>
          <w:szCs w:val="18"/>
          <w:lang w:val="ko-KR"/>
        </w:rPr>
        <w:t xml:space="preserve">) </w:t>
      </w:r>
    </w:p>
    <w:p w14:paraId="3BE6851A" w14:textId="2A37FA1A" w:rsidR="00147035" w:rsidRPr="00147035" w:rsidRDefault="00147035" w:rsidP="00147035">
      <w:pPr>
        <w:pStyle w:val="a"/>
        <w:numPr>
          <w:ilvl w:val="0"/>
          <w:numId w:val="15"/>
        </w:numPr>
        <w:rPr>
          <w:rFonts w:ascii="에스코어 드림 4 Regular" w:eastAsia="에스코어 드림 4 Regular" w:hAnsi="에스코어 드림 4 Regular"/>
          <w:szCs w:val="18"/>
          <w:lang w:val="ko-KR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>플레이어의 카드를 담는 배열 기반의 리스트</w:t>
      </w:r>
    </w:p>
    <w:p w14:paraId="68943727" w14:textId="5FA04A38" w:rsidR="00147035" w:rsidRPr="00147035" w:rsidRDefault="00147035" w:rsidP="00147035">
      <w:pPr>
        <w:pStyle w:val="a"/>
        <w:numPr>
          <w:ilvl w:val="0"/>
          <w:numId w:val="15"/>
        </w:numPr>
        <w:rPr>
          <w:rFonts w:ascii="에스코어 드림 4 Regular" w:eastAsia="에스코어 드림 4 Regular" w:hAnsi="에스코어 드림 4 Regular" w:hint="eastAsia"/>
          <w:szCs w:val="18"/>
          <w:lang w:val="ko-KR"/>
        </w:rPr>
      </w:pPr>
      <w:r w:rsidRPr="00147035">
        <w:rPr>
          <w:rFonts w:ascii="에스코어 드림 4 Regular" w:eastAsia="에스코어 드림 4 Regular" w:hAnsi="에스코어 드림 4 Regular" w:hint="eastAsia"/>
          <w:szCs w:val="18"/>
          <w:lang w:val="ko-KR"/>
        </w:rPr>
        <w:t>컴퓨터의 카드를 담는 배열 기반의 리스트</w:t>
      </w:r>
    </w:p>
    <w:p w14:paraId="685E4F52" w14:textId="77777777" w:rsidR="00147035" w:rsidRPr="00147035" w:rsidRDefault="00147035" w:rsidP="00147035">
      <w:pPr>
        <w:rPr>
          <w:rFonts w:ascii="에스코어 드림 4 Regular" w:eastAsia="에스코어 드림 4 Regular" w:hAnsi="에스코어 드림 4 Regular"/>
          <w:szCs w:val="18"/>
          <w:lang w:val="ko-KR"/>
        </w:rPr>
      </w:pPr>
    </w:p>
    <w:p w14:paraId="36471FC5" w14:textId="77777777" w:rsidR="00147035" w:rsidRPr="00147035" w:rsidRDefault="00147035" w:rsidP="00147035">
      <w:pPr>
        <w:rPr>
          <w:rFonts w:ascii="에스코어 드림 4 Regular" w:eastAsia="에스코어 드림 4 Regular" w:hAnsi="에스코어 드림 4 Regular" w:hint="eastAsia"/>
          <w:lang w:val="ko-KR"/>
        </w:rPr>
      </w:pPr>
    </w:p>
    <w:p w14:paraId="202B1397" w14:textId="7F3FED22" w:rsidR="007130F4" w:rsidRDefault="00665A7D" w:rsidP="007130F4">
      <w:pPr>
        <w:pStyle w:val="2"/>
        <w:rPr>
          <w:rFonts w:ascii="에스코어 드림 4 Regular" w:eastAsia="에스코어 드림 4 Regular" w:hAnsi="에스코어 드림 4 Regular"/>
          <w:lang w:val="ko-KR"/>
        </w:rPr>
      </w:pPr>
      <w:r w:rsidRPr="00147035">
        <w:rPr>
          <w:rFonts w:ascii="에스코어 드림 4 Regular" w:eastAsia="에스코어 드림 4 Regular" w:hAnsi="에스코어 드림 4 Regular" w:hint="eastAsia"/>
          <w:lang w:val="ko-KR"/>
        </w:rPr>
        <w:t>조별 역할 분</w:t>
      </w:r>
      <w:r w:rsidR="007130F4">
        <w:rPr>
          <w:rFonts w:ascii="에스코어 드림 4 Regular" w:eastAsia="에스코어 드림 4 Regular" w:hAnsi="에스코어 드림 4 Regular" w:hint="eastAsia"/>
          <w:lang w:val="ko-KR"/>
        </w:rPr>
        <w:t>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2693"/>
      </w:tblGrid>
      <w:tr w:rsidR="002963D3" w:rsidRPr="007130F4" w14:paraId="49510F67" w14:textId="3357CB47" w:rsidTr="002963D3">
        <w:trPr>
          <w:trHeight w:val="56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536B9" w14:textId="77777777" w:rsidR="002963D3" w:rsidRPr="007130F4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굴림"/>
                <w:color w:val="000000"/>
                <w:szCs w:val="18"/>
              </w:rPr>
            </w:pPr>
            <w:r w:rsidRPr="007130F4"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메뉴 만들기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E3C7B" w14:textId="5CDE5283" w:rsidR="002963D3" w:rsidRPr="007130F4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</w:pPr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허민영</w:t>
            </w:r>
          </w:p>
        </w:tc>
      </w:tr>
      <w:tr w:rsidR="002963D3" w:rsidRPr="007130F4" w14:paraId="423E3263" w14:textId="050324C9" w:rsidTr="002963D3">
        <w:trPr>
          <w:trHeight w:val="56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8C519" w14:textId="77777777" w:rsidR="002963D3" w:rsidRPr="007130F4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굴림"/>
                <w:color w:val="000000"/>
                <w:szCs w:val="18"/>
              </w:rPr>
            </w:pPr>
            <w:proofErr w:type="spellStart"/>
            <w:r w:rsidRPr="007130F4"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카드패</w:t>
            </w:r>
            <w:proofErr w:type="spellEnd"/>
            <w:r w:rsidRPr="007130F4"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 xml:space="preserve"> 구현</w:t>
            </w:r>
            <w:r w:rsidRPr="007130F4">
              <w:rPr>
                <w:rFonts w:ascii="에스코어 드림 4 Regular" w:eastAsia="에스코어 드림 4 Regular" w:hAnsi="에스코어 드림 4 Regular" w:cs="굴림"/>
                <w:color w:val="000000"/>
                <w:szCs w:val="18"/>
              </w:rPr>
              <w:t>(</w:t>
            </w:r>
            <w:r w:rsidRPr="007130F4"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랜덤</w:t>
            </w:r>
            <w:r w:rsidRPr="007130F4">
              <w:rPr>
                <w:rFonts w:ascii="에스코어 드림 4 Regular" w:eastAsia="에스코어 드림 4 Regular" w:hAnsi="에스코어 드림 4 Regular" w:cs="굴림"/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6EE49" w14:textId="34E71CE8" w:rsidR="002963D3" w:rsidRPr="007130F4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</w:pPr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허민영</w:t>
            </w:r>
          </w:p>
        </w:tc>
      </w:tr>
      <w:tr w:rsidR="002963D3" w:rsidRPr="007130F4" w14:paraId="4DBF70D1" w14:textId="73105A5B" w:rsidTr="002963D3">
        <w:trPr>
          <w:trHeight w:val="56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1FE5CA" w14:textId="77777777" w:rsidR="002963D3" w:rsidRPr="007130F4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굴림"/>
                <w:color w:val="000000"/>
                <w:szCs w:val="18"/>
              </w:rPr>
            </w:pPr>
            <w:proofErr w:type="gramStart"/>
            <w:r w:rsidRPr="007130F4"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카드내기</w:t>
            </w:r>
            <w:r w:rsidRPr="007130F4">
              <w:rPr>
                <w:rFonts w:ascii="에스코어 드림 4 Regular" w:eastAsia="에스코어 드림 4 Regular" w:hAnsi="에스코어 드림 4 Regular" w:cs="굴림"/>
                <w:color w:val="000000"/>
                <w:szCs w:val="18"/>
              </w:rPr>
              <w:t>,</w:t>
            </w:r>
            <w:r w:rsidRPr="007130F4"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컴퓨터카드내기</w:t>
            </w:r>
            <w:proofErr w:type="gramEnd"/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74E37" w14:textId="2CECE154" w:rsidR="002963D3" w:rsidRPr="007130F4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최민관</w:t>
            </w:r>
            <w:proofErr w:type="spellEnd"/>
          </w:p>
        </w:tc>
      </w:tr>
      <w:tr w:rsidR="002963D3" w:rsidRPr="007130F4" w14:paraId="78718D10" w14:textId="7730893D" w:rsidTr="002963D3">
        <w:trPr>
          <w:trHeight w:val="56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7D41F" w14:textId="77777777" w:rsidR="002963D3" w:rsidRPr="007130F4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굴림"/>
                <w:color w:val="000000"/>
                <w:szCs w:val="18"/>
              </w:rPr>
            </w:pPr>
            <w:r w:rsidRPr="007130F4"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카드설정하기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DF3A1" w14:textId="2E66CAD7" w:rsidR="002963D3" w:rsidRPr="007130F4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</w:pPr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허민영</w:t>
            </w:r>
          </w:p>
        </w:tc>
      </w:tr>
      <w:tr w:rsidR="002963D3" w:rsidRPr="007130F4" w14:paraId="51B9B1D2" w14:textId="5E4834BD" w:rsidTr="002963D3">
        <w:trPr>
          <w:trHeight w:val="56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D9CEB" w14:textId="77777777" w:rsidR="002963D3" w:rsidRPr="007130F4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굴림"/>
                <w:color w:val="000000"/>
                <w:szCs w:val="18"/>
              </w:rPr>
            </w:pPr>
            <w:r w:rsidRPr="007130F4"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컴퓨터 동작 구현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C1AEB" w14:textId="35D69060" w:rsidR="002963D3" w:rsidRPr="007130F4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최민관</w:t>
            </w:r>
            <w:proofErr w:type="spellEnd"/>
          </w:p>
        </w:tc>
      </w:tr>
      <w:tr w:rsidR="002963D3" w:rsidRPr="007130F4" w14:paraId="60D61AE4" w14:textId="38415E32" w:rsidTr="002963D3">
        <w:trPr>
          <w:trHeight w:val="56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E7A5F2" w14:textId="269C8646" w:rsidR="002963D3" w:rsidRPr="007130F4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굴림"/>
                <w:color w:val="000000"/>
                <w:szCs w:val="18"/>
              </w:rPr>
            </w:pPr>
            <w:r w:rsidRPr="007130F4"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 xml:space="preserve">게임 </w:t>
            </w:r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 xml:space="preserve">전체 </w:t>
            </w:r>
            <w:r w:rsidRPr="007130F4"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틀</w:t>
            </w:r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 xml:space="preserve"> 수정 및 완성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7802D" w14:textId="46B47AD9" w:rsidR="002963D3" w:rsidRPr="007130F4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최민관</w:t>
            </w:r>
            <w:proofErr w:type="spellEnd"/>
          </w:p>
        </w:tc>
      </w:tr>
      <w:tr w:rsidR="002963D3" w:rsidRPr="007130F4" w14:paraId="7D1D2557" w14:textId="77777777" w:rsidTr="002963D3">
        <w:trPr>
          <w:trHeight w:val="56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AA8CB5" w14:textId="40CDBFCA" w:rsidR="002963D3" w:rsidRPr="007130F4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</w:pPr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1차 과제제안서 작성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4BC6A" w14:textId="3D9C527E" w:rsidR="002963D3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</w:pPr>
            <w:proofErr w:type="spellStart"/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최민관</w:t>
            </w:r>
            <w:proofErr w:type="spellEnd"/>
          </w:p>
        </w:tc>
      </w:tr>
      <w:tr w:rsidR="002963D3" w:rsidRPr="007130F4" w14:paraId="6CB12074" w14:textId="77777777" w:rsidTr="002963D3">
        <w:trPr>
          <w:trHeight w:val="56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FFE9D2" w14:textId="4B4D7CFF" w:rsidR="002963D3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</w:pPr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2차 결과제안서 작성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A1B2B" w14:textId="554B19EE" w:rsidR="002963D3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</w:pPr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허민영</w:t>
            </w:r>
          </w:p>
        </w:tc>
      </w:tr>
      <w:tr w:rsidR="002963D3" w:rsidRPr="007130F4" w14:paraId="258764E9" w14:textId="77777777" w:rsidTr="002963D3">
        <w:trPr>
          <w:trHeight w:val="56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6FBFDE" w14:textId="5DD7EA98" w:rsidR="002963D3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</w:pPr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최종 발표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0847D" w14:textId="3F4FA7C7" w:rsidR="002963D3" w:rsidRDefault="002963D3" w:rsidP="002963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</w:pPr>
            <w:proofErr w:type="spellStart"/>
            <w:proofErr w:type="gramStart"/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최민관</w:t>
            </w:r>
            <w:proofErr w:type="spellEnd"/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cs="함초롬바탕"/>
                <w:color w:val="000000"/>
                <w:szCs w:val="18"/>
              </w:rPr>
              <w:t>,</w:t>
            </w:r>
            <w:proofErr w:type="gramEnd"/>
            <w:r>
              <w:rPr>
                <w:rFonts w:ascii="에스코어 드림 4 Regular" w:eastAsia="에스코어 드림 4 Regular" w:hAnsi="에스코어 드림 4 Regular" w:cs="함초롬바탕"/>
                <w:color w:val="000000"/>
                <w:szCs w:val="18"/>
              </w:rPr>
              <w:t xml:space="preserve"> </w:t>
            </w:r>
            <w:r>
              <w:rPr>
                <w:rFonts w:ascii="에스코어 드림 4 Regular" w:eastAsia="에스코어 드림 4 Regular" w:hAnsi="에스코어 드림 4 Regular" w:cs="함초롬바탕" w:hint="eastAsia"/>
                <w:color w:val="000000"/>
                <w:szCs w:val="18"/>
              </w:rPr>
              <w:t>허민영</w:t>
            </w:r>
          </w:p>
        </w:tc>
      </w:tr>
    </w:tbl>
    <w:p w14:paraId="592E24F2" w14:textId="7A3E8C79" w:rsidR="007130F4" w:rsidRPr="007130F4" w:rsidRDefault="007130F4" w:rsidP="002963D3">
      <w:pPr>
        <w:pStyle w:val="a"/>
        <w:numPr>
          <w:ilvl w:val="0"/>
          <w:numId w:val="0"/>
        </w:numPr>
        <w:spacing w:line="276" w:lineRule="auto"/>
        <w:ind w:left="288"/>
        <w:rPr>
          <w:rFonts w:hint="eastAsia"/>
          <w:lang w:val="ko-KR"/>
        </w:rPr>
      </w:pPr>
    </w:p>
    <w:sectPr w:rsidR="007130F4" w:rsidRPr="007130F4"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CBE7" w14:textId="77777777" w:rsidR="006E7747" w:rsidRDefault="006E7747">
      <w:pPr>
        <w:spacing w:after="0" w:line="240" w:lineRule="auto"/>
      </w:pPr>
      <w:r>
        <w:separator/>
      </w:r>
    </w:p>
  </w:endnote>
  <w:endnote w:type="continuationSeparator" w:id="0">
    <w:p w14:paraId="7E137283" w14:textId="77777777" w:rsidR="006E7747" w:rsidRDefault="006E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에스코어 드림 4 Regular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C968F" w14:textId="77777777" w:rsidR="006E7747" w:rsidRDefault="006E7747">
      <w:pPr>
        <w:spacing w:after="0" w:line="240" w:lineRule="auto"/>
      </w:pPr>
      <w:r>
        <w:separator/>
      </w:r>
    </w:p>
  </w:footnote>
  <w:footnote w:type="continuationSeparator" w:id="0">
    <w:p w14:paraId="2B663A29" w14:textId="77777777" w:rsidR="006E7747" w:rsidRDefault="006E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6483E3E"/>
    <w:lvl w:ilvl="0">
      <w:start w:val="1"/>
      <w:numFmt w:val="bullet"/>
      <w:pStyle w:val="a"/>
      <w:lvlText w:val=""/>
      <w:lvlJc w:val="left"/>
      <w:pPr>
        <w:tabs>
          <w:tab w:val="num" w:pos="-127"/>
        </w:tabs>
        <w:ind w:left="-127" w:hanging="360"/>
      </w:pPr>
      <w:rPr>
        <w:rFonts w:ascii="Symbol" w:hAnsi="Symbol" w:hint="default"/>
      </w:rPr>
    </w:lvl>
  </w:abstractNum>
  <w:abstractNum w:abstractNumId="1" w15:restartNumberingAfterBreak="0">
    <w:nsid w:val="1FF36F50"/>
    <w:multiLevelType w:val="hybridMultilevel"/>
    <w:tmpl w:val="83F4D17C"/>
    <w:lvl w:ilvl="0" w:tplc="57F4971C">
      <w:start w:val="8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2" w15:restartNumberingAfterBreak="0">
    <w:nsid w:val="24285C07"/>
    <w:multiLevelType w:val="hybridMultilevel"/>
    <w:tmpl w:val="725EDAD8"/>
    <w:lvl w:ilvl="0" w:tplc="FFFFFFFF">
      <w:start w:val="1"/>
      <w:numFmt w:val="decimal"/>
      <w:lvlText w:val="%1)"/>
      <w:lvlJc w:val="left"/>
      <w:pPr>
        <w:ind w:left="865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1DE5C1E"/>
    <w:multiLevelType w:val="hybridMultilevel"/>
    <w:tmpl w:val="2F1A6E0A"/>
    <w:lvl w:ilvl="0" w:tplc="6188079C">
      <w:start w:val="4"/>
      <w:numFmt w:val="bullet"/>
      <w:lvlText w:val="-"/>
      <w:lvlJc w:val="left"/>
      <w:pPr>
        <w:ind w:left="785" w:hanging="360"/>
      </w:pPr>
      <w:rPr>
        <w:rFonts w:ascii="에스코어 드림 4 Regular" w:eastAsia="에스코어 드림 4 Regular" w:hAnsi="에스코어 드림 4 Regular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4" w15:restartNumberingAfterBreak="0">
    <w:nsid w:val="49E519E8"/>
    <w:multiLevelType w:val="hybridMultilevel"/>
    <w:tmpl w:val="D4D819CC"/>
    <w:lvl w:ilvl="0" w:tplc="FFFFFFFF">
      <w:start w:val="1"/>
      <w:numFmt w:val="decimal"/>
      <w:lvlText w:val="%1)"/>
      <w:lvlJc w:val="left"/>
      <w:pPr>
        <w:ind w:left="865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05" w:hanging="440"/>
      </w:pPr>
    </w:lvl>
    <w:lvl w:ilvl="2" w:tplc="FFFFFFFF" w:tentative="1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upperLetter"/>
      <w:lvlText w:val="%5.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upperLetter"/>
      <w:lvlText w:val="%8.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5" w15:restartNumberingAfterBreak="0">
    <w:nsid w:val="548E05CD"/>
    <w:multiLevelType w:val="hybridMultilevel"/>
    <w:tmpl w:val="6E5065AA"/>
    <w:lvl w:ilvl="0" w:tplc="60761704">
      <w:start w:val="1"/>
      <w:numFmt w:val="decimal"/>
      <w:lvlText w:val="%1)"/>
      <w:lvlJc w:val="left"/>
      <w:pPr>
        <w:ind w:left="865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6" w15:restartNumberingAfterBreak="0">
    <w:nsid w:val="563740E6"/>
    <w:multiLevelType w:val="hybridMultilevel"/>
    <w:tmpl w:val="B36E00B2"/>
    <w:lvl w:ilvl="0" w:tplc="04090011">
      <w:start w:val="1"/>
      <w:numFmt w:val="decimalEnclosedCircle"/>
      <w:lvlText w:val="%1"/>
      <w:lvlJc w:val="left"/>
      <w:pPr>
        <w:ind w:left="1311" w:hanging="440"/>
      </w:pPr>
    </w:lvl>
    <w:lvl w:ilvl="1" w:tplc="04090019" w:tentative="1">
      <w:start w:val="1"/>
      <w:numFmt w:val="upperLetter"/>
      <w:lvlText w:val="%2."/>
      <w:lvlJc w:val="left"/>
      <w:pPr>
        <w:ind w:left="1751" w:hanging="440"/>
      </w:pPr>
    </w:lvl>
    <w:lvl w:ilvl="2" w:tplc="0409001B" w:tentative="1">
      <w:start w:val="1"/>
      <w:numFmt w:val="lowerRoman"/>
      <w:lvlText w:val="%3."/>
      <w:lvlJc w:val="right"/>
      <w:pPr>
        <w:ind w:left="2191" w:hanging="440"/>
      </w:pPr>
    </w:lvl>
    <w:lvl w:ilvl="3" w:tplc="0409000F" w:tentative="1">
      <w:start w:val="1"/>
      <w:numFmt w:val="decimal"/>
      <w:lvlText w:val="%4."/>
      <w:lvlJc w:val="left"/>
      <w:pPr>
        <w:ind w:left="2631" w:hanging="440"/>
      </w:pPr>
    </w:lvl>
    <w:lvl w:ilvl="4" w:tplc="04090019" w:tentative="1">
      <w:start w:val="1"/>
      <w:numFmt w:val="upperLetter"/>
      <w:lvlText w:val="%5."/>
      <w:lvlJc w:val="left"/>
      <w:pPr>
        <w:ind w:left="3071" w:hanging="440"/>
      </w:pPr>
    </w:lvl>
    <w:lvl w:ilvl="5" w:tplc="0409001B" w:tentative="1">
      <w:start w:val="1"/>
      <w:numFmt w:val="lowerRoman"/>
      <w:lvlText w:val="%6."/>
      <w:lvlJc w:val="right"/>
      <w:pPr>
        <w:ind w:left="3511" w:hanging="440"/>
      </w:pPr>
    </w:lvl>
    <w:lvl w:ilvl="6" w:tplc="0409000F" w:tentative="1">
      <w:start w:val="1"/>
      <w:numFmt w:val="decimal"/>
      <w:lvlText w:val="%7."/>
      <w:lvlJc w:val="left"/>
      <w:pPr>
        <w:ind w:left="3951" w:hanging="440"/>
      </w:pPr>
    </w:lvl>
    <w:lvl w:ilvl="7" w:tplc="04090019" w:tentative="1">
      <w:start w:val="1"/>
      <w:numFmt w:val="upperLetter"/>
      <w:lvlText w:val="%8."/>
      <w:lvlJc w:val="left"/>
      <w:pPr>
        <w:ind w:left="4391" w:hanging="440"/>
      </w:pPr>
    </w:lvl>
    <w:lvl w:ilvl="8" w:tplc="0409001B" w:tentative="1">
      <w:start w:val="1"/>
      <w:numFmt w:val="lowerRoman"/>
      <w:lvlText w:val="%9."/>
      <w:lvlJc w:val="right"/>
      <w:pPr>
        <w:ind w:left="4831" w:hanging="440"/>
      </w:pPr>
    </w:lvl>
  </w:abstractNum>
  <w:abstractNum w:abstractNumId="7" w15:restartNumberingAfterBreak="0">
    <w:nsid w:val="59AC7091"/>
    <w:multiLevelType w:val="hybridMultilevel"/>
    <w:tmpl w:val="5A9A6160"/>
    <w:lvl w:ilvl="0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657E5D71"/>
    <w:multiLevelType w:val="hybridMultilevel"/>
    <w:tmpl w:val="208CECCA"/>
    <w:lvl w:ilvl="0" w:tplc="DF622CE6">
      <w:start w:val="1"/>
      <w:numFmt w:val="bullet"/>
      <w:pStyle w:val="a"/>
      <w:lvlText w:val=""/>
      <w:lvlJc w:val="left"/>
      <w:pPr>
        <w:tabs>
          <w:tab w:val="num" w:pos="216"/>
        </w:tabs>
        <w:ind w:left="288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87F0B"/>
    <w:multiLevelType w:val="hybridMultilevel"/>
    <w:tmpl w:val="1556E7DA"/>
    <w:lvl w:ilvl="0" w:tplc="C28040B8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6F140B6"/>
    <w:multiLevelType w:val="hybridMultilevel"/>
    <w:tmpl w:val="725EDAD8"/>
    <w:lvl w:ilvl="0" w:tplc="FFFFFFFF">
      <w:start w:val="1"/>
      <w:numFmt w:val="decimal"/>
      <w:lvlText w:val="%1)"/>
      <w:lvlJc w:val="left"/>
      <w:pPr>
        <w:ind w:left="865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9592E70"/>
    <w:multiLevelType w:val="hybridMultilevel"/>
    <w:tmpl w:val="4E068A14"/>
    <w:lvl w:ilvl="0" w:tplc="D1286C54">
      <w:start w:val="8"/>
      <w:numFmt w:val="bullet"/>
      <w:lvlText w:val="-"/>
      <w:lvlJc w:val="left"/>
      <w:pPr>
        <w:ind w:left="1231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5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1" w:hanging="440"/>
      </w:pPr>
      <w:rPr>
        <w:rFonts w:ascii="Wingdings" w:hAnsi="Wingdings" w:hint="default"/>
      </w:rPr>
    </w:lvl>
  </w:abstractNum>
  <w:abstractNum w:abstractNumId="12" w15:restartNumberingAfterBreak="0">
    <w:nsid w:val="7D5621A6"/>
    <w:multiLevelType w:val="hybridMultilevel"/>
    <w:tmpl w:val="D2801FB6"/>
    <w:lvl w:ilvl="0" w:tplc="FFFFFFFF">
      <w:start w:val="1"/>
      <w:numFmt w:val="decimal"/>
      <w:lvlText w:val="%1)"/>
      <w:lvlJc w:val="left"/>
      <w:pPr>
        <w:ind w:left="865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05" w:hanging="440"/>
      </w:pPr>
    </w:lvl>
    <w:lvl w:ilvl="2" w:tplc="FFFFFFFF" w:tentative="1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upperLetter"/>
      <w:lvlText w:val="%5.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upperLetter"/>
      <w:lvlText w:val="%8.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3" w15:restartNumberingAfterBreak="0">
    <w:nsid w:val="7EA70F12"/>
    <w:multiLevelType w:val="hybridMultilevel"/>
    <w:tmpl w:val="749E35BA"/>
    <w:lvl w:ilvl="0" w:tplc="E72292CE">
      <w:start w:val="1"/>
      <w:numFmt w:val="bullet"/>
      <w:lvlText w:val="-"/>
      <w:lvlJc w:val="left"/>
      <w:pPr>
        <w:ind w:left="800" w:hanging="360"/>
      </w:pPr>
      <w:rPr>
        <w:rFonts w:ascii="에스코어 드림 4 Regular" w:eastAsia="에스코어 드림 4 Regular" w:hAnsi="에스코어 드림 4 Regular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30095564">
    <w:abstractNumId w:val="0"/>
  </w:num>
  <w:num w:numId="2" w16cid:durableId="1051466375">
    <w:abstractNumId w:val="8"/>
  </w:num>
  <w:num w:numId="3" w16cid:durableId="1763721394">
    <w:abstractNumId w:val="8"/>
    <w:lvlOverride w:ilvl="0">
      <w:startOverride w:val="1"/>
    </w:lvlOverride>
  </w:num>
  <w:num w:numId="4" w16cid:durableId="192615851">
    <w:abstractNumId w:val="13"/>
  </w:num>
  <w:num w:numId="5" w16cid:durableId="1988701968">
    <w:abstractNumId w:val="1"/>
  </w:num>
  <w:num w:numId="6" w16cid:durableId="1984197028">
    <w:abstractNumId w:val="11"/>
  </w:num>
  <w:num w:numId="7" w16cid:durableId="686250989">
    <w:abstractNumId w:val="6"/>
  </w:num>
  <w:num w:numId="8" w16cid:durableId="1447971159">
    <w:abstractNumId w:val="5"/>
  </w:num>
  <w:num w:numId="9" w16cid:durableId="1254166799">
    <w:abstractNumId w:val="3"/>
  </w:num>
  <w:num w:numId="10" w16cid:durableId="1933005652">
    <w:abstractNumId w:val="9"/>
  </w:num>
  <w:num w:numId="11" w16cid:durableId="1199465974">
    <w:abstractNumId w:val="7"/>
  </w:num>
  <w:num w:numId="12" w16cid:durableId="95685520">
    <w:abstractNumId w:val="12"/>
  </w:num>
  <w:num w:numId="13" w16cid:durableId="461659320">
    <w:abstractNumId w:val="4"/>
  </w:num>
  <w:num w:numId="14" w16cid:durableId="166751523">
    <w:abstractNumId w:val="2"/>
  </w:num>
  <w:num w:numId="15" w16cid:durableId="14841285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7D"/>
    <w:rsid w:val="00026D2E"/>
    <w:rsid w:val="00035B4D"/>
    <w:rsid w:val="000B3E37"/>
    <w:rsid w:val="000D4AC0"/>
    <w:rsid w:val="00147035"/>
    <w:rsid w:val="0016700C"/>
    <w:rsid w:val="001F53EE"/>
    <w:rsid w:val="00293849"/>
    <w:rsid w:val="002963D3"/>
    <w:rsid w:val="002B4017"/>
    <w:rsid w:val="00357E35"/>
    <w:rsid w:val="00496AEF"/>
    <w:rsid w:val="005D6A02"/>
    <w:rsid w:val="00665A7D"/>
    <w:rsid w:val="00675850"/>
    <w:rsid w:val="00684F7E"/>
    <w:rsid w:val="006E0898"/>
    <w:rsid w:val="006E7747"/>
    <w:rsid w:val="00706082"/>
    <w:rsid w:val="007130F4"/>
    <w:rsid w:val="0076742D"/>
    <w:rsid w:val="007841A3"/>
    <w:rsid w:val="0080248A"/>
    <w:rsid w:val="00862AB4"/>
    <w:rsid w:val="008712F1"/>
    <w:rsid w:val="008A3A78"/>
    <w:rsid w:val="008B5C05"/>
    <w:rsid w:val="008D65CB"/>
    <w:rsid w:val="008D68A8"/>
    <w:rsid w:val="009405D9"/>
    <w:rsid w:val="00967BE8"/>
    <w:rsid w:val="00A05F27"/>
    <w:rsid w:val="00A27A64"/>
    <w:rsid w:val="00A45037"/>
    <w:rsid w:val="00B0251D"/>
    <w:rsid w:val="00B400CE"/>
    <w:rsid w:val="00B44659"/>
    <w:rsid w:val="00BA3594"/>
    <w:rsid w:val="00BA5F41"/>
    <w:rsid w:val="00BB180A"/>
    <w:rsid w:val="00C15039"/>
    <w:rsid w:val="00C56A0C"/>
    <w:rsid w:val="00CA0304"/>
    <w:rsid w:val="00D356F1"/>
    <w:rsid w:val="00DA3103"/>
    <w:rsid w:val="00EF2BD3"/>
    <w:rsid w:val="00F04E96"/>
    <w:rsid w:val="00F202F4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FFF9E"/>
  <w15:chartTrackingRefBased/>
  <w15:docId w15:val="{C48D74AE-21F9-4FA8-ADFC-9F91085D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251D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semiHidden/>
    <w:rsid w:val="00B0251D"/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unhideWhenUsed/>
    <w:qFormat/>
    <w:rsid w:val="0016700C"/>
    <w:pPr>
      <w:ind w:leftChars="400" w:left="800"/>
    </w:pPr>
  </w:style>
  <w:style w:type="paragraph" w:customStyle="1" w:styleId="af4">
    <w:name w:val="바탕글"/>
    <w:basedOn w:val="a0"/>
    <w:rsid w:val="00F04E96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_mi\AppData\Roaming\Microsoft\Templates\&#49436;&#48708;&#49828;%20&#51228;&#50504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D3BBF9964E4C2B914CD232F4C036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9E535-94ED-47C1-B663-80A1F31A0E9F}"/>
      </w:docPartPr>
      <w:docPartBody>
        <w:p w:rsidR="00CC5A3B" w:rsidRDefault="00000000">
          <w:pPr>
            <w:pStyle w:val="C4D3BBF9964E4C2B914CD232F4C0366C"/>
          </w:pPr>
          <w:r w:rsidRPr="00B0251D">
            <w:rPr>
              <w:lang w:val="ko-KR"/>
            </w:rPr>
            <w:t>&lt;회사&gt;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에스코어 드림 4 Regular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58"/>
    <w:rsid w:val="001C354B"/>
    <w:rsid w:val="00CC5A3B"/>
    <w:rsid w:val="00EB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D3BBF9964E4C2B914CD232F4C0366C">
    <w:name w:val="C4D3BBF9964E4C2B914CD232F4C0366C"/>
    <w:pPr>
      <w:widowControl w:val="0"/>
      <w:wordWrap w:val="0"/>
      <w:autoSpaceDE w:val="0"/>
      <w:autoSpaceDN w:val="0"/>
    </w:pPr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F7DCA74417154CB18B874ADA57D4A5AF">
    <w:name w:val="F7DCA74417154CB18B874ADA57D4A5AF"/>
    <w:pPr>
      <w:widowControl w:val="0"/>
      <w:wordWrap w:val="0"/>
      <w:autoSpaceDE w:val="0"/>
      <w:autoSpaceDN w:val="0"/>
    </w:pPr>
  </w:style>
  <w:style w:type="paragraph" w:customStyle="1" w:styleId="17EE9E3B5C2741AE9AA821A01B0D2648">
    <w:name w:val="17EE9E3B5C2741AE9AA821A01B0D2648"/>
    <w:pPr>
      <w:widowControl w:val="0"/>
      <w:wordWrap w:val="0"/>
      <w:autoSpaceDE w:val="0"/>
      <w:autoSpaceDN w:val="0"/>
    </w:pPr>
  </w:style>
  <w:style w:type="paragraph" w:customStyle="1" w:styleId="812DFF2687DE408A81E2984B73048B45">
    <w:name w:val="812DFF2687DE408A81E2984B73048B4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4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서비스 제안서.dotx</Template>
  <TotalTime>174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>2023년2학기 자료구조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허민영</dc:creator>
  <cp:lastModifiedBy>민영 허</cp:lastModifiedBy>
  <cp:revision>2</cp:revision>
  <dcterms:created xsi:type="dcterms:W3CDTF">2023-11-26T09:42:00Z</dcterms:created>
  <dcterms:modified xsi:type="dcterms:W3CDTF">2023-11-27T02:50:00Z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